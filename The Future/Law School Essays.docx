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DAD5C" w14:textId="77777777" w:rsidR="00DC74D6" w:rsidRDefault="00B116A6">
      <w:pPr>
        <w:pStyle w:val="Date"/>
      </w:pPr>
      <w:r>
        <w:t>Each school will have their own unique essay</w:t>
      </w:r>
    </w:p>
    <w:p w14:paraId="02E08329" w14:textId="77777777" w:rsidR="00DC74D6" w:rsidRDefault="00B116A6">
      <w:pPr>
        <w:pStyle w:val="Title"/>
      </w:pPr>
      <w:r>
        <w:t>Law school essay</w:t>
      </w:r>
    </w:p>
    <w:p w14:paraId="7A145C1C" w14:textId="77777777" w:rsidR="00DC74D6" w:rsidRDefault="00B116A6">
      <w:pPr>
        <w:pStyle w:val="Heading1"/>
      </w:pPr>
      <w:r>
        <w:t>Beginning of life</w:t>
      </w:r>
    </w:p>
    <w:p w14:paraId="7A1EA26B" w14:textId="77777777" w:rsidR="00B116A6" w:rsidRDefault="00B116A6">
      <w:r>
        <w:t>Drunk father</w:t>
      </w:r>
    </w:p>
    <w:p w14:paraId="0449EA92" w14:textId="77777777" w:rsidR="00DC74D6" w:rsidRDefault="00B116A6">
      <w:r>
        <w:t>Gangs to air force</w:t>
      </w:r>
    </w:p>
    <w:p w14:paraId="22B894B8" w14:textId="77777777" w:rsidR="00DC74D6" w:rsidRDefault="00B116A6">
      <w:pPr>
        <w:pStyle w:val="Heading2"/>
      </w:pPr>
      <w:r>
        <w:t>Air force</w:t>
      </w:r>
    </w:p>
    <w:p w14:paraId="1E2E1ABB" w14:textId="77777777" w:rsidR="00DC74D6" w:rsidRDefault="00B116A6" w:rsidP="00B116A6">
      <w:pPr>
        <w:pStyle w:val="Heading3"/>
      </w:pPr>
      <w:r>
        <w:t>Great at being a cop because I knew how the enemy thought</w:t>
      </w:r>
    </w:p>
    <w:p w14:paraId="69C44123" w14:textId="77777777" w:rsidR="00B116A6" w:rsidRDefault="00B116A6" w:rsidP="00B116A6">
      <w:pPr>
        <w:pStyle w:val="Heading3"/>
      </w:pPr>
      <w:r>
        <w:t>Reason I knew how they thought is because we share one thing. We all had our smiles taken away from us.</w:t>
      </w:r>
    </w:p>
    <w:p w14:paraId="2903C750" w14:textId="77777777" w:rsidR="00B116A6" w:rsidRDefault="00B116A6" w:rsidP="00B116A6">
      <w:pPr>
        <w:pStyle w:val="Heading1"/>
      </w:pPr>
      <w:r>
        <w:t>out of the air force</w:t>
      </w:r>
    </w:p>
    <w:p w14:paraId="7962FB60" w14:textId="65527AEC" w:rsidR="003C08D8" w:rsidRDefault="00B116A6" w:rsidP="003C08D8">
      <w:r>
        <w:t>Why I chose Biology</w:t>
      </w:r>
    </w:p>
    <w:p w14:paraId="2842A30D" w14:textId="557ECE2B" w:rsidR="003C08D8" w:rsidRDefault="003C08D8" w:rsidP="003C08D8">
      <w:r>
        <w:t>Wanted to be a neuropsychologist</w:t>
      </w:r>
    </w:p>
    <w:p w14:paraId="18E9F775" w14:textId="77777777" w:rsidR="00B116A6" w:rsidRDefault="00B116A6" w:rsidP="00B116A6">
      <w:r>
        <w:t>Deployments and psychology/neuroscience</w:t>
      </w:r>
    </w:p>
    <w:p w14:paraId="0CC2B09C" w14:textId="6371C4B4" w:rsidR="00CB03F2" w:rsidRDefault="00B116A6" w:rsidP="00CB03F2">
      <w:pPr>
        <w:pStyle w:val="Heading1"/>
      </w:pPr>
      <w:r>
        <w:t>What im doing now</w:t>
      </w:r>
    </w:p>
    <w:p w14:paraId="68F88AE5" w14:textId="21F571E6" w:rsidR="00CB03F2" w:rsidRDefault="00CB03F2" w:rsidP="00CB03F2">
      <w:pPr>
        <w:pStyle w:val="Heading1"/>
        <w:numPr>
          <w:ilvl w:val="0"/>
          <w:numId w:val="0"/>
        </w:numPr>
      </w:pPr>
      <w:r>
        <w:t>for my undergrad</w:t>
      </w:r>
    </w:p>
    <w:p w14:paraId="0CBC1621" w14:textId="24357D47" w:rsidR="00CB03F2" w:rsidRDefault="00B116A6" w:rsidP="00CB03F2">
      <w:pPr>
        <w:pStyle w:val="Heading1"/>
      </w:pPr>
      <w:r>
        <w:t>why law?</w:t>
      </w:r>
    </w:p>
    <w:p w14:paraId="7CB82248" w14:textId="3F081C1E" w:rsidR="003C08D8" w:rsidRDefault="003C08D8" w:rsidP="003C08D8">
      <w:pPr>
        <w:pStyle w:val="Heading1"/>
        <w:numPr>
          <w:ilvl w:val="0"/>
          <w:numId w:val="0"/>
        </w:numPr>
      </w:pPr>
      <w:r>
        <w:t>physicians are damage control. real change comes from law.</w:t>
      </w:r>
      <w:bookmarkStart w:id="0" w:name="_GoBack"/>
      <w:bookmarkEnd w:id="0"/>
    </w:p>
    <w:p w14:paraId="0D499BFE" w14:textId="5BF2288D" w:rsidR="005A586F" w:rsidRDefault="005A586F" w:rsidP="005A586F">
      <w:pPr>
        <w:pStyle w:val="Heading1"/>
        <w:numPr>
          <w:ilvl w:val="0"/>
          <w:numId w:val="0"/>
        </w:numPr>
      </w:pPr>
      <w:r>
        <w:t>I am a dreamer I admit. I admit this because i see the potential of the children from the ghettos of our america if only someone would invest in them.</w:t>
      </w:r>
    </w:p>
    <w:p w14:paraId="0D0F78A6" w14:textId="4293CFFB" w:rsidR="004F7E74" w:rsidRDefault="00CB03F2" w:rsidP="00CB03F2">
      <w:pPr>
        <w:pStyle w:val="Heading1"/>
        <w:numPr>
          <w:ilvl w:val="0"/>
          <w:numId w:val="0"/>
        </w:numPr>
      </w:pPr>
      <w:r>
        <w:lastRenderedPageBreak/>
        <w:t>Don’t fucking be lazy or bullshit. tell them straight up who I am and what i want in life</w:t>
      </w:r>
      <w:r w:rsidR="004F7E74">
        <w:t>. I want to change the world</w:t>
      </w:r>
    </w:p>
    <w:sectPr w:rsidR="004F7E7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91ECA" w14:textId="77777777" w:rsidR="00D00A70" w:rsidRDefault="00D00A70">
      <w:pPr>
        <w:spacing w:after="0" w:line="240" w:lineRule="auto"/>
      </w:pPr>
      <w:r>
        <w:separator/>
      </w:r>
    </w:p>
    <w:p w14:paraId="1A2EE7A1" w14:textId="77777777" w:rsidR="00D00A70" w:rsidRDefault="00D00A70"/>
  </w:endnote>
  <w:endnote w:type="continuationSeparator" w:id="0">
    <w:p w14:paraId="777C58D0" w14:textId="77777777" w:rsidR="00D00A70" w:rsidRDefault="00D00A70">
      <w:pPr>
        <w:spacing w:after="0" w:line="240" w:lineRule="auto"/>
      </w:pPr>
      <w:r>
        <w:continuationSeparator/>
      </w:r>
    </w:p>
    <w:p w14:paraId="78681D9E" w14:textId="77777777" w:rsidR="00D00A70" w:rsidRDefault="00D00A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B0AD4" w14:textId="77777777" w:rsidR="00DC74D6" w:rsidRDefault="00A80C9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C08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BFF91" w14:textId="77777777" w:rsidR="00D00A70" w:rsidRDefault="00D00A70">
      <w:pPr>
        <w:spacing w:after="0" w:line="240" w:lineRule="auto"/>
      </w:pPr>
      <w:r>
        <w:separator/>
      </w:r>
    </w:p>
    <w:p w14:paraId="0BF83173" w14:textId="77777777" w:rsidR="00D00A70" w:rsidRDefault="00D00A70"/>
  </w:footnote>
  <w:footnote w:type="continuationSeparator" w:id="0">
    <w:p w14:paraId="17E91660" w14:textId="77777777" w:rsidR="00D00A70" w:rsidRDefault="00D00A70">
      <w:pPr>
        <w:spacing w:after="0" w:line="240" w:lineRule="auto"/>
      </w:pPr>
      <w:r>
        <w:continuationSeparator/>
      </w:r>
    </w:p>
    <w:p w14:paraId="640C10C1" w14:textId="77777777" w:rsidR="00D00A70" w:rsidRDefault="00D00A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77E6"/>
    <w:multiLevelType w:val="hybridMultilevel"/>
    <w:tmpl w:val="15E2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60A7366C"/>
    <w:multiLevelType w:val="hybridMultilevel"/>
    <w:tmpl w:val="F648D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A6"/>
    <w:rsid w:val="003C08D8"/>
    <w:rsid w:val="004F7E74"/>
    <w:rsid w:val="005A586F"/>
    <w:rsid w:val="00A80C9A"/>
    <w:rsid w:val="00B116A6"/>
    <w:rsid w:val="00CB03F2"/>
    <w:rsid w:val="00D00A70"/>
    <w:rsid w:val="00DC74D6"/>
    <w:rsid w:val="00F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51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B1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iscorodriguez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13</TotalTime>
  <Pages>2</Pages>
  <Words>145</Words>
  <Characters>625</Characters>
  <Application>Microsoft Macintosh Word</Application>
  <DocSecurity>0</DocSecurity>
  <Lines>25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Rodriguez</dc:creator>
  <cp:keywords/>
  <dc:description/>
  <cp:lastModifiedBy>Francisco Rodriguez</cp:lastModifiedBy>
  <cp:revision>5</cp:revision>
  <dcterms:created xsi:type="dcterms:W3CDTF">2017-07-11T06:46:00Z</dcterms:created>
  <dcterms:modified xsi:type="dcterms:W3CDTF">2017-07-11T08:05:00Z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
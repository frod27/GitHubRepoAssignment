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756D5" w14:textId="77777777" w:rsidR="00394A6D" w:rsidRPr="007C57D8" w:rsidRDefault="00570670">
      <w:pPr>
        <w:pStyle w:val="Title"/>
        <w:rPr>
          <w:sz w:val="24"/>
          <w:szCs w:val="24"/>
        </w:rPr>
      </w:pPr>
      <w:r w:rsidRPr="007C57D8">
        <w:rPr>
          <w:sz w:val="24"/>
          <w:szCs w:val="24"/>
        </w:rPr>
        <w:t>Tiannia Romero</w:t>
      </w:r>
    </w:p>
    <w:p w14:paraId="05BB0312" w14:textId="77777777" w:rsidR="0006338D" w:rsidRPr="007C57D8" w:rsidRDefault="00570670" w:rsidP="0006338D">
      <w:pPr>
        <w:rPr>
          <w:sz w:val="24"/>
          <w:szCs w:val="24"/>
        </w:rPr>
      </w:pPr>
      <w:r w:rsidRPr="007C57D8">
        <w:rPr>
          <w:sz w:val="24"/>
          <w:szCs w:val="24"/>
        </w:rPr>
        <w:t>635 Old County Rd</w:t>
      </w:r>
      <w:r w:rsidR="003362C3" w:rsidRPr="007C57D8">
        <w:rPr>
          <w:sz w:val="24"/>
          <w:szCs w:val="24"/>
        </w:rPr>
        <w:t>, Belmont Ca 94002</w:t>
      </w:r>
      <w:r w:rsidR="007D00B3" w:rsidRPr="007C57D8">
        <w:rPr>
          <w:sz w:val="24"/>
          <w:szCs w:val="24"/>
        </w:rPr>
        <w:t> | </w:t>
      </w:r>
      <w:r w:rsidR="0006338D" w:rsidRPr="007C57D8">
        <w:rPr>
          <w:sz w:val="24"/>
          <w:szCs w:val="24"/>
        </w:rPr>
        <w:t>650-440-3008</w:t>
      </w:r>
      <w:r w:rsidR="007D00B3" w:rsidRPr="007C57D8">
        <w:rPr>
          <w:sz w:val="24"/>
          <w:szCs w:val="24"/>
        </w:rPr>
        <w:t> | </w:t>
      </w:r>
      <w:hyperlink r:id="rId8" w:history="1">
        <w:r w:rsidR="0006338D" w:rsidRPr="007C57D8">
          <w:rPr>
            <w:rStyle w:val="Hyperlink"/>
            <w:sz w:val="24"/>
            <w:szCs w:val="24"/>
          </w:rPr>
          <w:t>tianniaromero@icloud.com</w:t>
        </w:r>
      </w:hyperlink>
    </w:p>
    <w:p w14:paraId="72718D46" w14:textId="77777777" w:rsidR="0006338D" w:rsidRPr="007C57D8" w:rsidRDefault="0006338D" w:rsidP="0006338D">
      <w:pPr>
        <w:rPr>
          <w:sz w:val="24"/>
          <w:szCs w:val="24"/>
        </w:rPr>
      </w:pPr>
    </w:p>
    <w:p w14:paraId="09459811" w14:textId="77777777" w:rsidR="0006338D" w:rsidRPr="007C57D8" w:rsidRDefault="0006338D" w:rsidP="0006338D">
      <w:pPr>
        <w:rPr>
          <w:b/>
          <w:sz w:val="24"/>
          <w:szCs w:val="24"/>
          <w:u w:val="single"/>
        </w:rPr>
      </w:pPr>
      <w:r w:rsidRPr="007C57D8">
        <w:rPr>
          <w:b/>
          <w:sz w:val="24"/>
          <w:szCs w:val="24"/>
          <w:u w:val="single"/>
        </w:rPr>
        <w:t>Professional Overview</w:t>
      </w:r>
    </w:p>
    <w:p w14:paraId="4DE76B5D" w14:textId="77777777" w:rsidR="0006338D" w:rsidRPr="007C57D8" w:rsidRDefault="0006338D" w:rsidP="001104F6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7C57D8">
        <w:rPr>
          <w:sz w:val="24"/>
          <w:szCs w:val="24"/>
        </w:rPr>
        <w:t>Navy flight deck mechanic transformed into a detail-oriented student with excellent people skills and the ability to learn concepts quickly. Being organized, proactive and consistent is important to me as a 6-year Navy veteran with a strong background in leadership. Along with, being a team player who is highly effective at resolving crisis situations and working with culturally diverse populations.</w:t>
      </w:r>
    </w:p>
    <w:p w14:paraId="420EA88D" w14:textId="77777777" w:rsidR="0006338D" w:rsidRPr="007C57D8" w:rsidRDefault="0006338D" w:rsidP="001104F6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4764F3ED" w14:textId="77777777" w:rsidR="0006338D" w:rsidRPr="007C57D8" w:rsidRDefault="0006338D" w:rsidP="001104F6">
      <w:pPr>
        <w:pStyle w:val="ListBullet"/>
        <w:numPr>
          <w:ilvl w:val="0"/>
          <w:numId w:val="0"/>
        </w:numPr>
        <w:ind w:left="144" w:hanging="144"/>
        <w:rPr>
          <w:b/>
          <w:sz w:val="24"/>
          <w:szCs w:val="24"/>
          <w:u w:val="single"/>
        </w:rPr>
      </w:pPr>
      <w:r w:rsidRPr="007C57D8">
        <w:rPr>
          <w:b/>
          <w:sz w:val="24"/>
          <w:szCs w:val="24"/>
          <w:u w:val="single"/>
        </w:rPr>
        <w:t>Accomplishments</w:t>
      </w:r>
    </w:p>
    <w:p w14:paraId="06EEA89D" w14:textId="77777777" w:rsidR="0006338D" w:rsidRPr="007C57D8" w:rsidRDefault="0006338D" w:rsidP="001104F6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14:paraId="0CC73687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Founder of Student Veteran of the Semester Scholarship </w:t>
      </w:r>
      <w:r w:rsidRPr="007C57D8">
        <w:rPr>
          <w:rFonts w:ascii="Helvetica" w:eastAsia="Helvetica" w:hAnsi="Helvetica" w:cs="Helvetica"/>
          <w:sz w:val="24"/>
          <w:szCs w:val="24"/>
        </w:rPr>
        <w:t>– Coll</w:t>
      </w:r>
      <w:r w:rsidRPr="007C57D8">
        <w:rPr>
          <w:sz w:val="24"/>
          <w:szCs w:val="24"/>
        </w:rPr>
        <w:t>ege of San Mateo</w:t>
      </w:r>
    </w:p>
    <w:p w14:paraId="518381F4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Awarded the 2016 Allan R. Brown Outstanding Service and Leadership Award </w:t>
      </w:r>
    </w:p>
    <w:p w14:paraId="3D1D4E39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July 2016 Featured Cover Story </w:t>
      </w:r>
      <w:r w:rsidRPr="007C57D8">
        <w:rPr>
          <w:rFonts w:ascii="Helvetica" w:eastAsia="Helvetica" w:hAnsi="Helvetica" w:cs="Helvetica"/>
          <w:sz w:val="24"/>
          <w:szCs w:val="24"/>
        </w:rPr>
        <w:t>“Veteran Friendly 2.0”- G.I. Jobs Magazine</w:t>
      </w:r>
    </w:p>
    <w:p w14:paraId="284EBFB8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Founder and Chapter President of Student Veterans of America at College of San Mateo</w:t>
      </w:r>
    </w:p>
    <w:p w14:paraId="701DB59B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Founded and Chaired Annual Statewide Student Veteran Leadership Conference </w:t>
      </w:r>
    </w:p>
    <w:p w14:paraId="3ECCEB40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First female to be elected as First Vice Commander at Redwood City American Legion</w:t>
      </w:r>
    </w:p>
    <w:p w14:paraId="5669DE79" w14:textId="77777777" w:rsidR="0006338D" w:rsidRPr="007C57D8" w:rsidRDefault="0006338D" w:rsidP="001104F6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13FCBD9F" w14:textId="77777777" w:rsidR="00D97B25" w:rsidRPr="007C57D8" w:rsidRDefault="0006338D" w:rsidP="00D97B25">
      <w:pPr>
        <w:pStyle w:val="ListBullet"/>
        <w:numPr>
          <w:ilvl w:val="0"/>
          <w:numId w:val="0"/>
        </w:numPr>
        <w:ind w:left="144" w:hanging="144"/>
        <w:rPr>
          <w:b/>
          <w:sz w:val="24"/>
          <w:szCs w:val="24"/>
          <w:u w:val="single"/>
        </w:rPr>
      </w:pPr>
      <w:r w:rsidRPr="007C57D8">
        <w:rPr>
          <w:b/>
          <w:sz w:val="24"/>
          <w:szCs w:val="24"/>
          <w:u w:val="single"/>
        </w:rPr>
        <w:t>Experience</w:t>
      </w:r>
    </w:p>
    <w:p w14:paraId="310212F4" w14:textId="77777777" w:rsidR="00D97B25" w:rsidRPr="007C57D8" w:rsidRDefault="00D97B25" w:rsidP="00D97B25">
      <w:pPr>
        <w:pStyle w:val="ListBullet"/>
        <w:numPr>
          <w:ilvl w:val="0"/>
          <w:numId w:val="0"/>
        </w:numPr>
        <w:ind w:left="144" w:hanging="144"/>
        <w:rPr>
          <w:b/>
          <w:sz w:val="24"/>
          <w:szCs w:val="24"/>
          <w:u w:val="single"/>
        </w:rPr>
      </w:pPr>
    </w:p>
    <w:p w14:paraId="41016AFB" w14:textId="62033B2D" w:rsidR="0006338D" w:rsidRPr="007C57D8" w:rsidRDefault="0006338D" w:rsidP="00D97B25">
      <w:pPr>
        <w:pStyle w:val="ListBullet"/>
        <w:numPr>
          <w:ilvl w:val="0"/>
          <w:numId w:val="20"/>
        </w:numPr>
        <w:jc w:val="both"/>
        <w:rPr>
          <w:b/>
          <w:sz w:val="24"/>
          <w:szCs w:val="24"/>
          <w:u w:val="single"/>
        </w:rPr>
      </w:pPr>
      <w:r w:rsidRPr="007C57D8">
        <w:rPr>
          <w:sz w:val="24"/>
          <w:szCs w:val="24"/>
        </w:rPr>
        <w:t>Student Veteran</w:t>
      </w:r>
      <w:r w:rsidR="001104F6" w:rsidRPr="007C57D8">
        <w:rPr>
          <w:sz w:val="24"/>
          <w:szCs w:val="24"/>
        </w:rPr>
        <w:t xml:space="preserve">s of America Chapter President, </w:t>
      </w:r>
      <w:r w:rsidRPr="007C57D8">
        <w:rPr>
          <w:sz w:val="24"/>
          <w:szCs w:val="24"/>
        </w:rPr>
        <w:t xml:space="preserve">Notre Dame De Namur, August 2017 </w:t>
      </w:r>
      <w:r w:rsidRPr="007C57D8">
        <w:rPr>
          <w:rFonts w:ascii="Helvetica" w:eastAsia="Helvetica" w:hAnsi="Helvetica" w:cs="Helvetica"/>
          <w:sz w:val="24"/>
          <w:szCs w:val="24"/>
        </w:rPr>
        <w:t>– Pre</w:t>
      </w:r>
      <w:r w:rsidRPr="007C57D8">
        <w:rPr>
          <w:sz w:val="24"/>
          <w:szCs w:val="24"/>
        </w:rPr>
        <w:t>sent</w:t>
      </w:r>
    </w:p>
    <w:p w14:paraId="6E71F952" w14:textId="77777777" w:rsidR="0006338D" w:rsidRPr="007C57D8" w:rsidRDefault="0006338D" w:rsidP="001104F6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2576AC56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Responsible for making sure the student veterans are represented across campus, and the community and their needs and concerns are appropriately addressed. </w:t>
      </w:r>
    </w:p>
    <w:p w14:paraId="54BE284C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Responsible for arranging seminars on pressing student veteran issues for staff and faculty.  </w:t>
      </w:r>
    </w:p>
    <w:p w14:paraId="1E1CC946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To network and build relationships nationwide for chapter and member</w:t>
      </w:r>
      <w:r w:rsidRPr="007C57D8">
        <w:rPr>
          <w:rFonts w:ascii="Helvetica" w:eastAsia="Helvetica" w:hAnsi="Helvetica" w:cs="Helvetica"/>
          <w:sz w:val="24"/>
          <w:szCs w:val="24"/>
        </w:rPr>
        <w:t>’s success for the future.</w:t>
      </w:r>
    </w:p>
    <w:p w14:paraId="516237DA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To provide resources and guidance for chapter members in campus and community life.</w:t>
      </w:r>
    </w:p>
    <w:p w14:paraId="40059397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To ensure chapter sets new goals as well as meeting all goals and commitments previously set.</w:t>
      </w:r>
    </w:p>
    <w:p w14:paraId="30FBE930" w14:textId="77777777" w:rsidR="001104F6" w:rsidRPr="007C57D8" w:rsidRDefault="001104F6" w:rsidP="001104F6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33516446" w14:textId="77777777" w:rsidR="00D97B25" w:rsidRPr="007C57D8" w:rsidRDefault="00D97B25" w:rsidP="001104F6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4B2DAE67" w14:textId="77777777" w:rsidR="0006338D" w:rsidRPr="007C57D8" w:rsidRDefault="0006338D" w:rsidP="00D97B25">
      <w:pPr>
        <w:pStyle w:val="ListBullet"/>
        <w:numPr>
          <w:ilvl w:val="0"/>
          <w:numId w:val="19"/>
        </w:numPr>
        <w:rPr>
          <w:sz w:val="24"/>
          <w:szCs w:val="24"/>
        </w:rPr>
      </w:pPr>
      <w:r w:rsidRPr="007C57D8">
        <w:rPr>
          <w:sz w:val="24"/>
          <w:szCs w:val="24"/>
        </w:rPr>
        <w:lastRenderedPageBreak/>
        <w:t xml:space="preserve">Lead Student Coordinator </w:t>
      </w:r>
      <w:r w:rsidRPr="007C57D8">
        <w:rPr>
          <w:rFonts w:ascii="Helvetica" w:eastAsia="Helvetica" w:hAnsi="Helvetica" w:cs="Helvetica"/>
          <w:sz w:val="24"/>
          <w:szCs w:val="24"/>
        </w:rPr>
        <w:t>– Veterans Resource and Opportunity Center</w:t>
      </w:r>
      <w:r w:rsidR="001104F6" w:rsidRPr="007C57D8">
        <w:rPr>
          <w:rFonts w:ascii="Helvetica" w:eastAsia="Helvetica" w:hAnsi="Helvetica" w:cs="Helvetica"/>
          <w:sz w:val="24"/>
          <w:szCs w:val="24"/>
        </w:rPr>
        <w:t xml:space="preserve">, </w:t>
      </w:r>
      <w:r w:rsidRPr="007C57D8">
        <w:rPr>
          <w:sz w:val="24"/>
          <w:szCs w:val="24"/>
        </w:rPr>
        <w:t>College of San Mateo, August 2015 - August 2017</w:t>
      </w:r>
    </w:p>
    <w:p w14:paraId="328888B3" w14:textId="77777777" w:rsidR="0006338D" w:rsidRPr="007C57D8" w:rsidRDefault="0006338D" w:rsidP="001104F6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3AF1085B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Responsible for ensuring students are correctly enrolled in the college system. </w:t>
      </w:r>
    </w:p>
    <w:p w14:paraId="4BDA4FEB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Answer questions that students might have about their benefits and higher education. </w:t>
      </w:r>
    </w:p>
    <w:p w14:paraId="1138C171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Maintaining a useful student veteran admissions checklist to help guide students through the transition into higher education. </w:t>
      </w:r>
    </w:p>
    <w:p w14:paraId="4961C213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Managed and maintained schedules for center staff. </w:t>
      </w:r>
    </w:p>
    <w:p w14:paraId="465F2B51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Prepared for on-site visits for information from schools and other organizations. </w:t>
      </w:r>
    </w:p>
    <w:p w14:paraId="4C0DA927" w14:textId="77777777" w:rsidR="0006338D" w:rsidRPr="007C57D8" w:rsidRDefault="0006338D" w:rsidP="001104F6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14:paraId="431F1822" w14:textId="77777777" w:rsidR="0006338D" w:rsidRPr="007C57D8" w:rsidRDefault="0006338D" w:rsidP="00B81C13">
      <w:pPr>
        <w:pStyle w:val="ListBullet"/>
        <w:numPr>
          <w:ilvl w:val="0"/>
          <w:numId w:val="0"/>
        </w:numPr>
        <w:ind w:left="144"/>
        <w:rPr>
          <w:b/>
          <w:sz w:val="24"/>
          <w:szCs w:val="24"/>
          <w:u w:val="single"/>
        </w:rPr>
      </w:pPr>
      <w:r w:rsidRPr="007C57D8">
        <w:rPr>
          <w:b/>
          <w:sz w:val="24"/>
          <w:szCs w:val="24"/>
          <w:u w:val="single"/>
        </w:rPr>
        <w:t>Education</w:t>
      </w:r>
    </w:p>
    <w:p w14:paraId="1AED9776" w14:textId="77777777" w:rsidR="00B81C13" w:rsidRPr="007C57D8" w:rsidRDefault="00B81C13" w:rsidP="00B81C1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</w:p>
    <w:p w14:paraId="27D84BCE" w14:textId="77777777" w:rsidR="00207B61" w:rsidRPr="007C57D8" w:rsidRDefault="0006338D" w:rsidP="00D97B25">
      <w:pPr>
        <w:pStyle w:val="ListBullet"/>
        <w:numPr>
          <w:ilvl w:val="0"/>
          <w:numId w:val="19"/>
        </w:numPr>
        <w:rPr>
          <w:sz w:val="24"/>
          <w:szCs w:val="24"/>
        </w:rPr>
      </w:pPr>
      <w:r w:rsidRPr="007C57D8">
        <w:rPr>
          <w:sz w:val="24"/>
          <w:szCs w:val="24"/>
        </w:rPr>
        <w:t>Notre Dame De Namur: Bachelor's Degree- Currently Attending</w:t>
      </w:r>
    </w:p>
    <w:p w14:paraId="2FE0F1AF" w14:textId="77777777" w:rsidR="0006338D" w:rsidRPr="007C57D8" w:rsidRDefault="0006338D" w:rsidP="00207B61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7C57D8">
        <w:rPr>
          <w:sz w:val="24"/>
          <w:szCs w:val="24"/>
        </w:rPr>
        <w:t>Major in Political Science, Major in Communications</w:t>
      </w:r>
    </w:p>
    <w:p w14:paraId="63A483DD" w14:textId="44C734D9" w:rsidR="0006338D" w:rsidRPr="007C57D8" w:rsidRDefault="0087423E" w:rsidP="0087423E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7C57D8">
        <w:rPr>
          <w:sz w:val="24"/>
          <w:szCs w:val="24"/>
        </w:rPr>
        <w:t xml:space="preserve">  </w:t>
      </w:r>
      <w:r w:rsidR="007C57D8" w:rsidRPr="007C57D8">
        <w:rPr>
          <w:sz w:val="24"/>
          <w:szCs w:val="24"/>
        </w:rPr>
        <w:t>-</w:t>
      </w:r>
      <w:r w:rsidRPr="007C57D8">
        <w:rPr>
          <w:sz w:val="24"/>
          <w:szCs w:val="24"/>
        </w:rPr>
        <w:t xml:space="preserve"> </w:t>
      </w:r>
      <w:r w:rsidR="0006338D" w:rsidRPr="007C57D8">
        <w:rPr>
          <w:sz w:val="24"/>
          <w:szCs w:val="24"/>
        </w:rPr>
        <w:t xml:space="preserve">Chairwoman of Bay Area Student Veteran Leadership Council </w:t>
      </w:r>
    </w:p>
    <w:p w14:paraId="3963A574" w14:textId="137A05F2" w:rsidR="0006338D" w:rsidRPr="007C57D8" w:rsidRDefault="007C57D8" w:rsidP="00B81C13">
      <w:pPr>
        <w:pStyle w:val="ListBullet"/>
        <w:numPr>
          <w:ilvl w:val="0"/>
          <w:numId w:val="0"/>
        </w:numPr>
        <w:ind w:left="160"/>
        <w:rPr>
          <w:sz w:val="24"/>
          <w:szCs w:val="24"/>
        </w:rPr>
      </w:pPr>
      <w:r w:rsidRPr="007C57D8">
        <w:rPr>
          <w:sz w:val="24"/>
          <w:szCs w:val="24"/>
        </w:rPr>
        <w:t xml:space="preserve">- </w:t>
      </w:r>
      <w:r w:rsidR="00B81C13" w:rsidRPr="007C57D8">
        <w:rPr>
          <w:sz w:val="24"/>
          <w:szCs w:val="24"/>
        </w:rPr>
        <w:t>Student Veterans of America</w:t>
      </w:r>
      <w:r w:rsidRPr="007C57D8">
        <w:rPr>
          <w:sz w:val="24"/>
          <w:szCs w:val="24"/>
        </w:rPr>
        <w:t xml:space="preserve"> Chapter</w:t>
      </w:r>
      <w:r w:rsidR="00B81C13" w:rsidRPr="007C57D8">
        <w:rPr>
          <w:sz w:val="24"/>
          <w:szCs w:val="24"/>
        </w:rPr>
        <w:t xml:space="preserve"> President</w:t>
      </w:r>
    </w:p>
    <w:p w14:paraId="3ECF29C2" w14:textId="77777777" w:rsidR="00B81C13" w:rsidRPr="007C57D8" w:rsidRDefault="00B81C13" w:rsidP="00B81C13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</w:p>
    <w:p w14:paraId="2C81D06B" w14:textId="77777777" w:rsidR="0006338D" w:rsidRPr="007C57D8" w:rsidRDefault="0006338D" w:rsidP="007C57D8">
      <w:pPr>
        <w:pStyle w:val="ListBullet"/>
        <w:numPr>
          <w:ilvl w:val="0"/>
          <w:numId w:val="19"/>
        </w:numPr>
        <w:rPr>
          <w:sz w:val="24"/>
          <w:szCs w:val="24"/>
        </w:rPr>
      </w:pPr>
      <w:r w:rsidRPr="007C57D8">
        <w:rPr>
          <w:sz w:val="24"/>
          <w:szCs w:val="24"/>
        </w:rPr>
        <w:t>College of San Mateo: Associate's Degree- August 2015- May 2017</w:t>
      </w:r>
    </w:p>
    <w:p w14:paraId="0B2563A7" w14:textId="77777777" w:rsidR="0006338D" w:rsidRPr="007C57D8" w:rsidRDefault="0006338D" w:rsidP="0087423E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7C57D8">
        <w:rPr>
          <w:sz w:val="24"/>
          <w:szCs w:val="24"/>
        </w:rPr>
        <w:t>Major in Political Science, Minor in Communications, Social Science</w:t>
      </w:r>
    </w:p>
    <w:p w14:paraId="346CBBC9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Founding President of Student Veterans of America Chapter</w:t>
      </w:r>
    </w:p>
    <w:p w14:paraId="4A6CD7C0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Chairwoman of Cultural Awareness Board</w:t>
      </w:r>
    </w:p>
    <w:p w14:paraId="4C9DB066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 xml:space="preserve">Member of Diversity/ Sustainability Committee </w:t>
      </w:r>
    </w:p>
    <w:p w14:paraId="5885161D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Assistant Director of Advocacy Board</w:t>
      </w:r>
    </w:p>
    <w:p w14:paraId="04AE474E" w14:textId="77777777" w:rsidR="0006338D" w:rsidRPr="007C57D8" w:rsidRDefault="0006338D" w:rsidP="007C57D8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</w:p>
    <w:p w14:paraId="2CF23CFA" w14:textId="77777777" w:rsidR="0006338D" w:rsidRPr="007C57D8" w:rsidRDefault="0006338D" w:rsidP="007C57D8">
      <w:pPr>
        <w:pStyle w:val="ListBullet"/>
        <w:numPr>
          <w:ilvl w:val="0"/>
          <w:numId w:val="0"/>
        </w:numPr>
        <w:ind w:left="144" w:hanging="144"/>
        <w:rPr>
          <w:b/>
          <w:sz w:val="24"/>
          <w:szCs w:val="24"/>
          <w:u w:val="single"/>
        </w:rPr>
      </w:pPr>
      <w:r w:rsidRPr="007C57D8">
        <w:rPr>
          <w:b/>
          <w:sz w:val="24"/>
          <w:szCs w:val="24"/>
          <w:u w:val="single"/>
        </w:rPr>
        <w:t>Presentations</w:t>
      </w:r>
    </w:p>
    <w:p w14:paraId="6419FACA" w14:textId="77777777" w:rsidR="0006338D" w:rsidRPr="007C57D8" w:rsidRDefault="0006338D" w:rsidP="007C57D8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14:paraId="53B70B85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Keynote speaker for Veterans Day Ceremony (2016)</w:t>
      </w:r>
    </w:p>
    <w:p w14:paraId="3041DBFD" w14:textId="4B42E1B7" w:rsidR="0006338D" w:rsidRPr="007C57D8" w:rsidRDefault="0006338D" w:rsidP="0006338D">
      <w:pPr>
        <w:pStyle w:val="ListBullet"/>
        <w:rPr>
          <w:sz w:val="24"/>
          <w:szCs w:val="24"/>
        </w:rPr>
      </w:pPr>
      <w:bookmarkStart w:id="0" w:name="_GoBack"/>
      <w:bookmarkEnd w:id="0"/>
      <w:r w:rsidRPr="007C57D8">
        <w:rPr>
          <w:sz w:val="24"/>
          <w:szCs w:val="24"/>
        </w:rPr>
        <w:t>Golden Gate National Veteran Cemetery, San Francisco, CA</w:t>
      </w:r>
    </w:p>
    <w:p w14:paraId="69A13740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Veteran transition into higher education (2015-2016)</w:t>
      </w:r>
    </w:p>
    <w:p w14:paraId="68D170E2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Victory Media national webinar</w:t>
      </w:r>
    </w:p>
    <w:p w14:paraId="45E477C0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Creating and maintain a successful Student Veterans of America chapter (2015, 2017)</w:t>
      </w:r>
    </w:p>
    <w:p w14:paraId="68D2DEEF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Student Veterans of America National Conference</w:t>
      </w:r>
    </w:p>
    <w:p w14:paraId="7CBF5D06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Honor Our Future Campaign (2016-2017)</w:t>
      </w:r>
    </w:p>
    <w:p w14:paraId="5460A617" w14:textId="57F057FC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LinkedIn</w:t>
      </w:r>
      <w:r w:rsidR="00D97B25" w:rsidRPr="007C57D8">
        <w:rPr>
          <w:sz w:val="24"/>
          <w:szCs w:val="24"/>
        </w:rPr>
        <w:t xml:space="preserve"> for Veterans (2016-2017)</w:t>
      </w:r>
    </w:p>
    <w:p w14:paraId="1AD0A463" w14:textId="77777777" w:rsidR="0006338D" w:rsidRPr="007C57D8" w:rsidRDefault="0006338D" w:rsidP="0006338D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Veteran Friendly 2.0 (2016)</w:t>
      </w:r>
    </w:p>
    <w:p w14:paraId="0477EA28" w14:textId="02E2F57C" w:rsidR="00394A6D" w:rsidRPr="007C57D8" w:rsidRDefault="0006338D" w:rsidP="00D97B25">
      <w:pPr>
        <w:pStyle w:val="ListBullet"/>
        <w:rPr>
          <w:sz w:val="24"/>
          <w:szCs w:val="24"/>
        </w:rPr>
      </w:pPr>
      <w:r w:rsidRPr="007C57D8">
        <w:rPr>
          <w:sz w:val="24"/>
          <w:szCs w:val="24"/>
        </w:rPr>
        <w:t>GI Jobs Magazine, San Francisco, CA</w:t>
      </w:r>
    </w:p>
    <w:sectPr w:rsidR="00394A6D" w:rsidRPr="007C57D8">
      <w:footerReference w:type="default" r:id="rId9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33CEE" w14:textId="77777777" w:rsidR="00541583" w:rsidRDefault="00541583">
      <w:pPr>
        <w:spacing w:after="0"/>
      </w:pPr>
      <w:r>
        <w:separator/>
      </w:r>
    </w:p>
  </w:endnote>
  <w:endnote w:type="continuationSeparator" w:id="0">
    <w:p w14:paraId="6EA6F26C" w14:textId="77777777" w:rsidR="00541583" w:rsidRDefault="00541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20002A87" w:usb1="00000000" w:usb2="00000000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2C2558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7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3C99D" w14:textId="77777777" w:rsidR="00541583" w:rsidRDefault="00541583">
      <w:pPr>
        <w:spacing w:after="0"/>
      </w:pPr>
      <w:r>
        <w:separator/>
      </w:r>
    </w:p>
  </w:footnote>
  <w:footnote w:type="continuationSeparator" w:id="0">
    <w:p w14:paraId="18358645" w14:textId="77777777" w:rsidR="00541583" w:rsidRDefault="005415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2D01843"/>
    <w:multiLevelType w:val="hybridMultilevel"/>
    <w:tmpl w:val="C9F4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5387"/>
    <w:multiLevelType w:val="hybridMultilevel"/>
    <w:tmpl w:val="3116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41409"/>
    <w:multiLevelType w:val="hybridMultilevel"/>
    <w:tmpl w:val="94286354"/>
    <w:lvl w:ilvl="0" w:tplc="D5E0B3B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102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A420291"/>
    <w:multiLevelType w:val="hybridMultilevel"/>
    <w:tmpl w:val="62141408"/>
    <w:lvl w:ilvl="0" w:tplc="C3FEA1C6">
      <w:start w:val="63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62365"/>
    <w:multiLevelType w:val="hybridMultilevel"/>
    <w:tmpl w:val="20F48DDC"/>
    <w:lvl w:ilvl="0" w:tplc="6956707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D57E8"/>
    <w:multiLevelType w:val="hybridMultilevel"/>
    <w:tmpl w:val="620A8C22"/>
    <w:lvl w:ilvl="0" w:tplc="1714C578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A03BD"/>
    <w:multiLevelType w:val="hybridMultilevel"/>
    <w:tmpl w:val="40F4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A1286"/>
    <w:multiLevelType w:val="hybridMultilevel"/>
    <w:tmpl w:val="9FD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D3D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EA16F8B"/>
    <w:multiLevelType w:val="hybridMultilevel"/>
    <w:tmpl w:val="D05AABF8"/>
    <w:lvl w:ilvl="0" w:tplc="C3FEA1C6">
      <w:start w:val="635"/>
      <w:numFmt w:val="bullet"/>
      <w:lvlText w:val="-"/>
      <w:lvlJc w:val="left"/>
      <w:pPr>
        <w:ind w:left="5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2">
    <w:nsid w:val="537D17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6A66D13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A4D17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F33523B"/>
    <w:multiLevelType w:val="multilevel"/>
    <w:tmpl w:val="0409001D"/>
    <w:numStyleLink w:val="Style1"/>
  </w:abstractNum>
  <w:abstractNum w:abstractNumId="16">
    <w:nsid w:val="6FAC76CB"/>
    <w:multiLevelType w:val="hybridMultilevel"/>
    <w:tmpl w:val="41FE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6"/>
  </w:num>
  <w:num w:numId="14">
    <w:abstractNumId w:val="3"/>
  </w:num>
  <w:num w:numId="15">
    <w:abstractNumId w:val="7"/>
  </w:num>
  <w:num w:numId="16">
    <w:abstractNumId w:val="6"/>
  </w:num>
  <w:num w:numId="17">
    <w:abstractNumId w:val="13"/>
  </w:num>
  <w:num w:numId="18">
    <w:abstractNumId w:val="15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70"/>
    <w:rsid w:val="0006338D"/>
    <w:rsid w:val="001104F6"/>
    <w:rsid w:val="001279C8"/>
    <w:rsid w:val="00207B61"/>
    <w:rsid w:val="00244B22"/>
    <w:rsid w:val="003362C3"/>
    <w:rsid w:val="00394A6D"/>
    <w:rsid w:val="00541583"/>
    <w:rsid w:val="00570670"/>
    <w:rsid w:val="007C57D8"/>
    <w:rsid w:val="007D00B3"/>
    <w:rsid w:val="0087423E"/>
    <w:rsid w:val="00B81C13"/>
    <w:rsid w:val="00CC7E5B"/>
    <w:rsid w:val="00D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C06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06338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6338D"/>
    <w:pPr>
      <w:ind w:left="720"/>
      <w:contextualSpacing/>
    </w:pPr>
  </w:style>
  <w:style w:type="numbering" w:customStyle="1" w:styleId="Style1">
    <w:name w:val="Style1"/>
    <w:uiPriority w:val="99"/>
    <w:rsid w:val="00D97B2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ianniaromero@icloud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iscorodriguez/Library/Containers/com.microsoft.Word/Data/Library/Caches/1033/TM02919188/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E6A3-74D1-1646-9D0A-FB2E4ADC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53</TotalTime>
  <Pages>2</Pages>
  <Words>486</Words>
  <Characters>2771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</dc:creator>
  <cp:keywords/>
  <cp:lastModifiedBy>Francisco Rodriguez</cp:lastModifiedBy>
  <cp:revision>2</cp:revision>
  <dcterms:created xsi:type="dcterms:W3CDTF">2017-11-27T17:12:00Z</dcterms:created>
  <dcterms:modified xsi:type="dcterms:W3CDTF">2017-11-29T15:34:00Z</dcterms:modified>
  <cp:version/>
</cp:coreProperties>
</file>
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0B5F07" w14:textId="77777777" w:rsidR="00445E27" w:rsidRDefault="00445E27" w:rsidP="00AA2AA2">
      <w:pPr>
        <w:spacing w:after="0" w:line="240" w:lineRule="auto"/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</w:p>
    <w:p w14:paraId="214EC73F" w14:textId="59758D3F" w:rsidR="00B479CA" w:rsidRPr="00BF1B15" w:rsidRDefault="00BE1FBC" w:rsidP="00B479CA">
      <w:pPr>
        <w:jc w:val="right"/>
      </w:pPr>
      <w:r>
        <w:t>Francisco Rodriguez</w:t>
      </w:r>
    </w:p>
    <w:p w14:paraId="663E86BD" w14:textId="7E3D6157" w:rsidR="00B479CA" w:rsidRPr="00BF1B15" w:rsidRDefault="00CD7D49" w:rsidP="00B479CA">
      <w:pPr>
        <w:jc w:val="right"/>
      </w:pPr>
      <w:r>
        <w:t>2</w:t>
      </w:r>
      <w:r w:rsidR="00B479CA" w:rsidRPr="00BF1B15">
        <w:t xml:space="preserve"> </w:t>
      </w:r>
      <w:r>
        <w:t>December</w:t>
      </w:r>
      <w:r w:rsidR="00B479CA" w:rsidRPr="00BF1B15">
        <w:t xml:space="preserve"> 2016</w:t>
      </w:r>
    </w:p>
    <w:p w14:paraId="3D4E7A8F" w14:textId="0245B3C9" w:rsidR="00AA2AA2" w:rsidRPr="00B479CA" w:rsidRDefault="00B479CA" w:rsidP="00B479CA">
      <w:pPr>
        <w:jc w:val="right"/>
      </w:pPr>
      <w:proofErr w:type="spellStart"/>
      <w:r w:rsidRPr="00BF1B15">
        <w:t>Comm</w:t>
      </w:r>
      <w:proofErr w:type="spellEnd"/>
      <w:r w:rsidRPr="00BF1B15">
        <w:t xml:space="preserve"> 110</w:t>
      </w:r>
    </w:p>
    <w:p w14:paraId="1C741039" w14:textId="769B13AE" w:rsidR="00E56FA2" w:rsidRDefault="006363AF" w:rsidP="008C5EFE">
      <w:pPr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Thesis: </w:t>
      </w:r>
      <w:r w:rsidR="00E56FA2" w:rsidRPr="00E56FA2">
        <w:rPr>
          <w:rFonts w:cs="Times New Roman"/>
          <w:sz w:val="24"/>
          <w:szCs w:val="24"/>
        </w:rPr>
        <w:t xml:space="preserve">You all know Cory’s entrances always grab attention. </w:t>
      </w:r>
      <w:r w:rsidR="00E56FA2">
        <w:rPr>
          <w:rFonts w:cs="Times New Roman"/>
          <w:sz w:val="24"/>
          <w:szCs w:val="24"/>
        </w:rPr>
        <w:t>“</w:t>
      </w:r>
      <w:r w:rsidR="00732433">
        <w:rPr>
          <w:rFonts w:cs="Times New Roman"/>
          <w:sz w:val="24"/>
          <w:szCs w:val="24"/>
        </w:rPr>
        <w:t>H</w:t>
      </w:r>
      <w:r w:rsidR="00E56FA2" w:rsidRPr="00E56FA2">
        <w:rPr>
          <w:rFonts w:cs="Times New Roman"/>
          <w:sz w:val="24"/>
          <w:szCs w:val="24"/>
        </w:rPr>
        <w:t xml:space="preserve">ere’s a little story that </w:t>
      </w:r>
      <w:r w:rsidR="00732433">
        <w:rPr>
          <w:rFonts w:cs="Times New Roman"/>
          <w:sz w:val="24"/>
          <w:szCs w:val="24"/>
        </w:rPr>
        <w:t>needs to be heard.”</w:t>
      </w:r>
      <w:r w:rsidR="0006055A">
        <w:rPr>
          <w:rFonts w:cs="Times New Roman"/>
          <w:sz w:val="24"/>
          <w:szCs w:val="24"/>
        </w:rPr>
        <w:t xml:space="preserve"> Slick Rick*</w:t>
      </w:r>
    </w:p>
    <w:p w14:paraId="13F235E5" w14:textId="7CF1B2ED" w:rsidR="008C5EFE" w:rsidRDefault="008C5EFE" w:rsidP="008C5EFE">
      <w:pPr>
        <w:ind w:left="0"/>
        <w:rPr>
          <w:rFonts w:cs="Times New Roman"/>
          <w:sz w:val="24"/>
          <w:szCs w:val="24"/>
        </w:rPr>
      </w:pPr>
      <w:r w:rsidRPr="003F5F5B">
        <w:rPr>
          <w:rFonts w:cs="Times New Roman"/>
          <w:sz w:val="24"/>
          <w:szCs w:val="24"/>
        </w:rPr>
        <w:t xml:space="preserve">Intro: </w:t>
      </w:r>
      <w:r w:rsidR="00E56FA2">
        <w:rPr>
          <w:rFonts w:cs="Times New Roman"/>
          <w:sz w:val="24"/>
          <w:szCs w:val="24"/>
        </w:rPr>
        <w:t>Always morphing sleep depraved frowns into smiles, Cory can change a storm into a sunny day.</w:t>
      </w:r>
    </w:p>
    <w:p w14:paraId="0BDC82A1" w14:textId="0F531A99" w:rsidR="00CC337A" w:rsidRPr="003F5F5B" w:rsidRDefault="00CC337A" w:rsidP="008C5EFE">
      <w:pPr>
        <w:ind w:left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Ethos: </w:t>
      </w:r>
      <w:r w:rsidR="001C5A25">
        <w:rPr>
          <w:rFonts w:cs="Times New Roman"/>
          <w:sz w:val="24"/>
          <w:szCs w:val="24"/>
        </w:rPr>
        <w:t>We’ve all gotten to know him through this 16-week school semester.</w:t>
      </w:r>
      <w:r w:rsidR="00E56FA2">
        <w:rPr>
          <w:rFonts w:cs="Times New Roman"/>
          <w:sz w:val="24"/>
          <w:szCs w:val="24"/>
        </w:rPr>
        <w:t xml:space="preserve"> </w:t>
      </w:r>
    </w:p>
    <w:p w14:paraId="4E0A5B3F" w14:textId="1C737020" w:rsidR="008C5EFE" w:rsidRPr="003F5F5B" w:rsidRDefault="008C5EFE" w:rsidP="008C5EFE">
      <w:pPr>
        <w:ind w:left="0"/>
        <w:rPr>
          <w:rFonts w:ascii="Times New Roman" w:eastAsia="Times New Roman" w:hAnsi="Times New Roman" w:cs="Times New Roman"/>
          <w:color w:val="auto"/>
          <w:sz w:val="24"/>
          <w:szCs w:val="24"/>
          <w:lang w:eastAsia="en-US"/>
        </w:rPr>
      </w:pPr>
      <w:r w:rsidRPr="003F5F5B">
        <w:rPr>
          <w:rFonts w:cs="Times New Roman"/>
          <w:sz w:val="24"/>
          <w:szCs w:val="24"/>
        </w:rPr>
        <w:t xml:space="preserve">Partition Preview: </w:t>
      </w:r>
      <w:r w:rsidR="00E56FA2">
        <w:rPr>
          <w:rFonts w:cs="Times New Roman"/>
          <w:sz w:val="24"/>
          <w:szCs w:val="24"/>
        </w:rPr>
        <w:t xml:space="preserve">What we’ve learned is that Cory has always had an enthusiastic point of view on all his speeches. </w:t>
      </w:r>
      <w:r w:rsidR="00302576">
        <w:rPr>
          <w:rFonts w:cs="Times New Roman"/>
          <w:sz w:val="24"/>
          <w:szCs w:val="24"/>
        </w:rPr>
        <w:t xml:space="preserve">To explain, I’ll break it down by first, clarifying who he is, second, </w:t>
      </w:r>
      <w:r w:rsidR="00E56FA2">
        <w:rPr>
          <w:rFonts w:cs="Times New Roman"/>
          <w:sz w:val="24"/>
          <w:szCs w:val="24"/>
        </w:rPr>
        <w:t>who he’s trying to become</w:t>
      </w:r>
      <w:r w:rsidR="00302576">
        <w:rPr>
          <w:rFonts w:cs="Times New Roman"/>
          <w:sz w:val="24"/>
          <w:szCs w:val="24"/>
        </w:rPr>
        <w:t>.</w:t>
      </w:r>
    </w:p>
    <w:p w14:paraId="73E58F67" w14:textId="48BB6385" w:rsidR="00AB0A6F" w:rsidRPr="00AB0A6F" w:rsidRDefault="00AB0A6F" w:rsidP="00AB0A6F">
      <w:pPr>
        <w:pStyle w:val="Heading1"/>
        <w:numPr>
          <w:ilvl w:val="0"/>
          <w:numId w:val="0"/>
        </w:numPr>
        <w:ind w:left="360" w:hanging="360"/>
        <w:rPr>
          <w:sz w:val="24"/>
          <w:szCs w:val="24"/>
        </w:rPr>
      </w:pPr>
      <w:r>
        <w:rPr>
          <w:sz w:val="24"/>
          <w:szCs w:val="24"/>
        </w:rPr>
        <w:t>I.</w:t>
      </w:r>
      <w:r w:rsidR="00E56FA2">
        <w:rPr>
          <w:sz w:val="24"/>
          <w:szCs w:val="24"/>
        </w:rPr>
        <w:t>Who is cory</w:t>
      </w:r>
    </w:p>
    <w:p w14:paraId="344B4A5D" w14:textId="55EB5FD0" w:rsidR="003549B1" w:rsidRPr="00AB0A6F" w:rsidRDefault="00597512" w:rsidP="00AB0A6F">
      <w:pPr>
        <w:pStyle w:val="Heading2"/>
        <w:numPr>
          <w:ilvl w:val="1"/>
          <w:numId w:val="4"/>
        </w:numPr>
        <w:rPr>
          <w:sz w:val="24"/>
          <w:szCs w:val="24"/>
        </w:rPr>
      </w:pPr>
      <w:r w:rsidRPr="00AB0A6F">
        <w:rPr>
          <w:sz w:val="24"/>
          <w:szCs w:val="24"/>
        </w:rPr>
        <w:t>He’s here for a better life</w:t>
      </w:r>
      <w:r w:rsidR="00AB0A6F">
        <w:rPr>
          <w:sz w:val="24"/>
          <w:szCs w:val="24"/>
        </w:rPr>
        <w:t>, n</w:t>
      </w:r>
      <w:r w:rsidR="003549B1" w:rsidRPr="00AB0A6F">
        <w:rPr>
          <w:sz w:val="24"/>
          <w:szCs w:val="24"/>
        </w:rPr>
        <w:t xml:space="preserve">ow you may be thinking that’s what everyone is here for, but, Cory knows struggle. </w:t>
      </w:r>
      <w:r w:rsidR="00AB0A6F" w:rsidRPr="00AB0A6F">
        <w:rPr>
          <w:sz w:val="24"/>
          <w:szCs w:val="24"/>
        </w:rPr>
        <w:t>You see, Cory was homeless in 2011. He went through a phase of depression and anger, always blaming others for his problems.</w:t>
      </w:r>
    </w:p>
    <w:p w14:paraId="32A9EA49" w14:textId="3A5DBA53" w:rsidR="000276D9" w:rsidRPr="003549B1" w:rsidRDefault="0057741D" w:rsidP="003549B1">
      <w:pPr>
        <w:pStyle w:val="Heading2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He found his enlightenment</w:t>
      </w:r>
      <w:r w:rsidR="001A4ECB">
        <w:rPr>
          <w:sz w:val="24"/>
          <w:szCs w:val="24"/>
        </w:rPr>
        <w:t xml:space="preserve"> and changed his perception </w:t>
      </w:r>
      <w:r w:rsidR="00C74594">
        <w:rPr>
          <w:sz w:val="24"/>
          <w:szCs w:val="24"/>
        </w:rPr>
        <w:t>on the world which</w:t>
      </w:r>
      <w:r w:rsidR="001A4ECB">
        <w:rPr>
          <w:sz w:val="24"/>
          <w:szCs w:val="24"/>
        </w:rPr>
        <w:t xml:space="preserve"> is why he</w:t>
      </w:r>
      <w:r>
        <w:rPr>
          <w:sz w:val="24"/>
          <w:szCs w:val="24"/>
        </w:rPr>
        <w:t xml:space="preserve"> </w:t>
      </w:r>
      <w:r w:rsidR="001A4ECB">
        <w:rPr>
          <w:sz w:val="24"/>
          <w:szCs w:val="24"/>
        </w:rPr>
        <w:t>a</w:t>
      </w:r>
      <w:r w:rsidR="003549B1" w:rsidRPr="003549B1">
        <w:rPr>
          <w:sz w:val="24"/>
          <w:szCs w:val="24"/>
        </w:rPr>
        <w:t>lways has a grounded</w:t>
      </w:r>
      <w:r w:rsidR="001A4ECB">
        <w:rPr>
          <w:sz w:val="24"/>
          <w:szCs w:val="24"/>
        </w:rPr>
        <w:t xml:space="preserve"> point of view.</w:t>
      </w:r>
    </w:p>
    <w:p w14:paraId="4EAC1C00" w14:textId="621C2CBD" w:rsidR="00042CE0" w:rsidRPr="003F5F5B" w:rsidRDefault="006363AF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Internal Summary:</w:t>
      </w:r>
      <w:r w:rsidR="007D3F0B">
        <w:rPr>
          <w:sz w:val="24"/>
          <w:szCs w:val="24"/>
        </w:rPr>
        <w:t xml:space="preserve"> He believes all life is </w:t>
      </w:r>
      <w:r w:rsidR="005969C6">
        <w:rPr>
          <w:sz w:val="24"/>
          <w:szCs w:val="24"/>
        </w:rPr>
        <w:t>precious and that everything comes</w:t>
      </w:r>
      <w:r w:rsidR="007D3F0B">
        <w:rPr>
          <w:sz w:val="24"/>
          <w:szCs w:val="24"/>
        </w:rPr>
        <w:t xml:space="preserve"> full circle.</w:t>
      </w:r>
      <w:r>
        <w:rPr>
          <w:sz w:val="24"/>
          <w:szCs w:val="24"/>
        </w:rPr>
        <w:t xml:space="preserve"> </w:t>
      </w:r>
      <w:r w:rsidR="00186E4F">
        <w:rPr>
          <w:sz w:val="24"/>
          <w:szCs w:val="24"/>
        </w:rPr>
        <w:t xml:space="preserve">Now, </w:t>
      </w:r>
      <w:r w:rsidR="001A28CF">
        <w:rPr>
          <w:sz w:val="24"/>
          <w:szCs w:val="24"/>
        </w:rPr>
        <w:t xml:space="preserve">I don’t want you to just </w:t>
      </w:r>
      <w:r w:rsidR="001A4ECB">
        <w:rPr>
          <w:sz w:val="24"/>
          <w:szCs w:val="24"/>
        </w:rPr>
        <w:t>focus</w:t>
      </w:r>
      <w:r w:rsidR="001A28CF">
        <w:rPr>
          <w:sz w:val="24"/>
          <w:szCs w:val="24"/>
        </w:rPr>
        <w:t xml:space="preserve"> </w:t>
      </w:r>
      <w:r w:rsidR="001A4ECB">
        <w:rPr>
          <w:sz w:val="24"/>
          <w:szCs w:val="24"/>
        </w:rPr>
        <w:t>on</w:t>
      </w:r>
      <w:r w:rsidR="001A28CF">
        <w:rPr>
          <w:sz w:val="24"/>
          <w:szCs w:val="24"/>
        </w:rPr>
        <w:t xml:space="preserve"> his past, let’s </w:t>
      </w:r>
      <w:r w:rsidR="001A4ECB">
        <w:rPr>
          <w:sz w:val="24"/>
          <w:szCs w:val="24"/>
        </w:rPr>
        <w:t xml:space="preserve">talk </w:t>
      </w:r>
      <w:r w:rsidR="00D00068">
        <w:rPr>
          <w:sz w:val="24"/>
          <w:szCs w:val="24"/>
        </w:rPr>
        <w:t xml:space="preserve">a bit </w:t>
      </w:r>
      <w:r w:rsidR="001A4ECB">
        <w:rPr>
          <w:sz w:val="24"/>
          <w:szCs w:val="24"/>
        </w:rPr>
        <w:t xml:space="preserve">about </w:t>
      </w:r>
      <w:r w:rsidR="001A28CF">
        <w:rPr>
          <w:sz w:val="24"/>
          <w:szCs w:val="24"/>
        </w:rPr>
        <w:t>his future</w:t>
      </w:r>
      <w:r w:rsidR="00C93FF4">
        <w:rPr>
          <w:sz w:val="24"/>
          <w:szCs w:val="24"/>
        </w:rPr>
        <w:t>.</w:t>
      </w:r>
    </w:p>
    <w:p w14:paraId="4E93B742" w14:textId="622C5198" w:rsidR="008C5EFE" w:rsidRPr="003F5F5B" w:rsidRDefault="008C5EFE" w:rsidP="008C5EFE">
      <w:pPr>
        <w:pStyle w:val="Heading1"/>
        <w:numPr>
          <w:ilvl w:val="0"/>
          <w:numId w:val="0"/>
        </w:numPr>
        <w:ind w:left="360" w:hanging="360"/>
        <w:rPr>
          <w:sz w:val="24"/>
          <w:szCs w:val="24"/>
        </w:rPr>
      </w:pPr>
      <w:r w:rsidRPr="003F5F5B">
        <w:rPr>
          <w:sz w:val="24"/>
          <w:szCs w:val="24"/>
        </w:rPr>
        <w:t>II.</w:t>
      </w:r>
      <w:r w:rsidR="000276D9" w:rsidRPr="003F5F5B">
        <w:rPr>
          <w:sz w:val="24"/>
          <w:szCs w:val="24"/>
        </w:rPr>
        <w:t xml:space="preserve"> </w:t>
      </w:r>
      <w:r w:rsidR="003549B1">
        <w:rPr>
          <w:sz w:val="24"/>
          <w:szCs w:val="24"/>
        </w:rPr>
        <w:t>Who he’s trying TOO become</w:t>
      </w:r>
      <w:r w:rsidR="007C79EC" w:rsidRPr="003F5F5B">
        <w:rPr>
          <w:sz w:val="24"/>
          <w:szCs w:val="24"/>
        </w:rPr>
        <w:t xml:space="preserve"> </w:t>
      </w:r>
    </w:p>
    <w:p w14:paraId="03B923BA" w14:textId="6DEDB2EC" w:rsidR="00336A3A" w:rsidRDefault="007E4411" w:rsidP="00336A3A">
      <w:pPr>
        <w:pStyle w:val="Heading2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Using people’s ignorance as motivation to never be like them, Cory wants to be a writer. Focusing mostly on creative writing and poetry.</w:t>
      </w:r>
    </w:p>
    <w:p w14:paraId="6691AB71" w14:textId="0671C7D8" w:rsidR="003549B1" w:rsidRPr="003F5F5B" w:rsidRDefault="007E4411" w:rsidP="00336A3A">
      <w:pPr>
        <w:pStyle w:val="Heading2"/>
        <w:numPr>
          <w:ilvl w:val="1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His long term goal is to become an </w:t>
      </w:r>
      <w:r w:rsidR="003549B1">
        <w:rPr>
          <w:sz w:val="24"/>
          <w:szCs w:val="24"/>
        </w:rPr>
        <w:t>English teacher</w:t>
      </w:r>
      <w:r w:rsidR="000D29FE">
        <w:rPr>
          <w:sz w:val="24"/>
          <w:szCs w:val="24"/>
        </w:rPr>
        <w:t xml:space="preserve"> with a home so that</w:t>
      </w:r>
      <w:r w:rsidR="00055891">
        <w:rPr>
          <w:sz w:val="24"/>
          <w:szCs w:val="24"/>
        </w:rPr>
        <w:t xml:space="preserve"> </w:t>
      </w:r>
      <w:r w:rsidR="000D29FE">
        <w:rPr>
          <w:sz w:val="24"/>
          <w:szCs w:val="24"/>
        </w:rPr>
        <w:t>he can be</w:t>
      </w:r>
      <w:r w:rsidR="00055891">
        <w:rPr>
          <w:sz w:val="24"/>
          <w:szCs w:val="24"/>
        </w:rPr>
        <w:t xml:space="preserve"> the best family man he can be.</w:t>
      </w:r>
    </w:p>
    <w:p w14:paraId="56600734" w14:textId="7B0B69C7" w:rsidR="00042CE0" w:rsidRDefault="00042CE0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 w:rsidRPr="003F5F5B">
        <w:rPr>
          <w:sz w:val="24"/>
          <w:szCs w:val="24"/>
        </w:rPr>
        <w:t xml:space="preserve">Summary Statement: </w:t>
      </w:r>
      <w:r w:rsidR="00C93C65">
        <w:rPr>
          <w:sz w:val="24"/>
          <w:szCs w:val="24"/>
        </w:rPr>
        <w:t xml:space="preserve">To </w:t>
      </w:r>
      <w:r w:rsidR="00CA0585">
        <w:rPr>
          <w:sz w:val="24"/>
          <w:szCs w:val="24"/>
        </w:rPr>
        <w:t xml:space="preserve">help you digest </w:t>
      </w:r>
      <w:r w:rsidR="00F87375">
        <w:rPr>
          <w:sz w:val="24"/>
          <w:szCs w:val="24"/>
        </w:rPr>
        <w:t>this</w:t>
      </w:r>
      <w:r w:rsidR="00CA0585">
        <w:rPr>
          <w:sz w:val="24"/>
          <w:szCs w:val="24"/>
        </w:rPr>
        <w:t xml:space="preserve"> information, </w:t>
      </w:r>
      <w:r w:rsidR="005969C6">
        <w:rPr>
          <w:sz w:val="24"/>
          <w:szCs w:val="24"/>
        </w:rPr>
        <w:t>Cory wrote us all a poem:</w:t>
      </w:r>
    </w:p>
    <w:p w14:paraId="3FD5758D" w14:textId="62336EE6" w:rsidR="005969C6" w:rsidRDefault="007D015B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I have failed and I have fallen</w:t>
      </w:r>
      <w:r w:rsidR="00C23A26">
        <w:rPr>
          <w:sz w:val="24"/>
          <w:szCs w:val="24"/>
        </w:rPr>
        <w:t>,</w:t>
      </w:r>
    </w:p>
    <w:p w14:paraId="0ED37B72" w14:textId="25DB6003" w:rsidR="00C23A26" w:rsidRDefault="00C23A26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To my knees as demons are calling,</w:t>
      </w:r>
    </w:p>
    <w:p w14:paraId="6A324704" w14:textId="7F15BA39" w:rsidR="00C23A26" w:rsidRDefault="00C23A26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Quit on life you’re a shame,</w:t>
      </w:r>
    </w:p>
    <w:p w14:paraId="5BFFCAD8" w14:textId="3AD1942D" w:rsidR="00C23A26" w:rsidRDefault="00C23A26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Everything you’ve done has ruined your name,</w:t>
      </w:r>
    </w:p>
    <w:p w14:paraId="152E5C0A" w14:textId="23033326" w:rsidR="00C23A26" w:rsidRDefault="00C23A26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smile to an opinion not a fact,</w:t>
      </w:r>
    </w:p>
    <w:p w14:paraId="2D11E822" w14:textId="170788A1" w:rsidR="00C23A26" w:rsidRDefault="00C23A26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Shocked they are to hear me laugh,</w:t>
      </w:r>
    </w:p>
    <w:p w14:paraId="4CCE07A1" w14:textId="09F17305" w:rsidR="00C23A26" w:rsidRDefault="00C23A26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My heart is broken but never gone,</w:t>
      </w:r>
    </w:p>
    <w:p w14:paraId="17113380" w14:textId="032CF1DB" w:rsidR="00C23A26" w:rsidRDefault="00C23A26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I’ve done more right than you’ve spoke wrong,</w:t>
      </w:r>
    </w:p>
    <w:p w14:paraId="7B57739B" w14:textId="3311A4B2" w:rsidR="00C23A26" w:rsidRDefault="00C23A26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The pieces are here,</w:t>
      </w:r>
    </w:p>
    <w:p w14:paraId="6566C7F3" w14:textId="6126C0D5" w:rsidR="00C23A26" w:rsidRDefault="00C23A26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I’m strong and together,</w:t>
      </w:r>
    </w:p>
    <w:p w14:paraId="19F18277" w14:textId="442DB6B8" w:rsidR="00C23A26" w:rsidRDefault="00C23A26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Your ignorance is good,</w:t>
      </w:r>
    </w:p>
    <w:p w14:paraId="26C08EA9" w14:textId="05D15810" w:rsidR="00C23A26" w:rsidRPr="003F5F5B" w:rsidRDefault="00C23A26" w:rsidP="00042CE0">
      <w:pPr>
        <w:pStyle w:val="Heading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But my smile is better.</w:t>
      </w:r>
    </w:p>
    <w:p w14:paraId="21B0B133" w14:textId="131C652D" w:rsidR="00AA2AA2" w:rsidRPr="00B479CA" w:rsidRDefault="00394FB5" w:rsidP="00B479CA">
      <w:pPr>
        <w:pStyle w:val="Heading2"/>
        <w:numPr>
          <w:ilvl w:val="0"/>
          <w:numId w:val="0"/>
        </w:numPr>
        <w:rPr>
          <w:sz w:val="24"/>
          <w:szCs w:val="24"/>
        </w:rPr>
      </w:pPr>
      <w:r w:rsidRPr="003F5F5B">
        <w:rPr>
          <w:sz w:val="24"/>
          <w:szCs w:val="24"/>
        </w:rPr>
        <w:t xml:space="preserve">Conclusion: </w:t>
      </w:r>
      <w:r w:rsidR="00186E4F">
        <w:rPr>
          <w:sz w:val="24"/>
          <w:szCs w:val="24"/>
        </w:rPr>
        <w:t>You may think this speech is</w:t>
      </w:r>
      <w:r w:rsidR="00B271CC">
        <w:rPr>
          <w:sz w:val="24"/>
          <w:szCs w:val="24"/>
        </w:rPr>
        <w:t xml:space="preserve"> </w:t>
      </w:r>
      <w:r w:rsidR="0006577B">
        <w:rPr>
          <w:sz w:val="24"/>
          <w:szCs w:val="24"/>
        </w:rPr>
        <w:t xml:space="preserve">supposed </w:t>
      </w:r>
      <w:r w:rsidR="00B271CC">
        <w:rPr>
          <w:sz w:val="24"/>
          <w:szCs w:val="24"/>
        </w:rPr>
        <w:t xml:space="preserve">to put </w:t>
      </w:r>
      <w:r w:rsidR="0046405F">
        <w:rPr>
          <w:sz w:val="24"/>
          <w:szCs w:val="24"/>
        </w:rPr>
        <w:t>Cory</w:t>
      </w:r>
      <w:r w:rsidR="00B271CC">
        <w:rPr>
          <w:sz w:val="24"/>
          <w:szCs w:val="24"/>
        </w:rPr>
        <w:t xml:space="preserve"> on a pedestal</w:t>
      </w:r>
      <w:r w:rsidR="00186E4F">
        <w:rPr>
          <w:sz w:val="24"/>
          <w:szCs w:val="24"/>
        </w:rPr>
        <w:t>,</w:t>
      </w:r>
      <w:r w:rsidR="00B271CC">
        <w:rPr>
          <w:sz w:val="24"/>
          <w:szCs w:val="24"/>
        </w:rPr>
        <w:t xml:space="preserve"> </w:t>
      </w:r>
      <w:r w:rsidR="00BB7E0F">
        <w:rPr>
          <w:sz w:val="24"/>
          <w:szCs w:val="24"/>
        </w:rPr>
        <w:t xml:space="preserve">in fact the word </w:t>
      </w:r>
      <w:r w:rsidR="00F452EE">
        <w:rPr>
          <w:sz w:val="24"/>
          <w:szCs w:val="24"/>
        </w:rPr>
        <w:t>epideictic means: designed to display something. B</w:t>
      </w:r>
      <w:r w:rsidR="00B271CC">
        <w:rPr>
          <w:sz w:val="24"/>
          <w:szCs w:val="24"/>
        </w:rPr>
        <w:t>ut</w:t>
      </w:r>
      <w:r w:rsidR="001620A3">
        <w:rPr>
          <w:sz w:val="24"/>
          <w:szCs w:val="24"/>
        </w:rPr>
        <w:t>,</w:t>
      </w:r>
      <w:r w:rsidR="00B271CC">
        <w:rPr>
          <w:sz w:val="24"/>
          <w:szCs w:val="24"/>
        </w:rPr>
        <w:t xml:space="preserve"> I think </w:t>
      </w:r>
      <w:r w:rsidR="0046405F">
        <w:rPr>
          <w:sz w:val="24"/>
          <w:szCs w:val="24"/>
        </w:rPr>
        <w:t>he’s</w:t>
      </w:r>
      <w:r w:rsidR="00B271CC">
        <w:rPr>
          <w:sz w:val="24"/>
          <w:szCs w:val="24"/>
        </w:rPr>
        <w:t xml:space="preserve"> to</w:t>
      </w:r>
      <w:r w:rsidR="0006577B">
        <w:rPr>
          <w:sz w:val="24"/>
          <w:szCs w:val="24"/>
        </w:rPr>
        <w:t>o</w:t>
      </w:r>
      <w:r w:rsidR="00B271CC">
        <w:rPr>
          <w:sz w:val="24"/>
          <w:szCs w:val="24"/>
        </w:rPr>
        <w:t xml:space="preserve"> down to earth for</w:t>
      </w:r>
      <w:r w:rsidR="0046405F">
        <w:rPr>
          <w:sz w:val="24"/>
          <w:szCs w:val="24"/>
        </w:rPr>
        <w:t xml:space="preserve"> all</w:t>
      </w:r>
      <w:r w:rsidR="00B271CC">
        <w:rPr>
          <w:sz w:val="24"/>
          <w:szCs w:val="24"/>
        </w:rPr>
        <w:t xml:space="preserve"> that</w:t>
      </w:r>
      <w:r w:rsidR="0006577B">
        <w:rPr>
          <w:sz w:val="24"/>
          <w:szCs w:val="24"/>
        </w:rPr>
        <w:t>,</w:t>
      </w:r>
      <w:r w:rsidR="00B271CC">
        <w:rPr>
          <w:sz w:val="24"/>
          <w:szCs w:val="24"/>
        </w:rPr>
        <w:t xml:space="preserve"> so all I’m going to say is t</w:t>
      </w:r>
      <w:r w:rsidR="001C5A25">
        <w:rPr>
          <w:sz w:val="24"/>
          <w:szCs w:val="24"/>
        </w:rPr>
        <w:t>h</w:t>
      </w:r>
      <w:r w:rsidR="0006577B">
        <w:rPr>
          <w:sz w:val="24"/>
          <w:szCs w:val="24"/>
        </w:rPr>
        <w:t>at the</w:t>
      </w:r>
      <w:r w:rsidR="001C5A25">
        <w:rPr>
          <w:sz w:val="24"/>
          <w:szCs w:val="24"/>
        </w:rPr>
        <w:t xml:space="preserve"> best part o</w:t>
      </w:r>
      <w:r w:rsidR="00B271CC">
        <w:rPr>
          <w:sz w:val="24"/>
          <w:szCs w:val="24"/>
        </w:rPr>
        <w:t xml:space="preserve">f hitting rock bottom </w:t>
      </w:r>
      <w:proofErr w:type="spellStart"/>
      <w:r w:rsidR="00B271CC">
        <w:rPr>
          <w:sz w:val="24"/>
          <w:szCs w:val="24"/>
        </w:rPr>
        <w:t>brotha</w:t>
      </w:r>
      <w:proofErr w:type="spellEnd"/>
      <w:r w:rsidR="00B271CC">
        <w:rPr>
          <w:sz w:val="24"/>
          <w:szCs w:val="24"/>
        </w:rPr>
        <w:t>,</w:t>
      </w:r>
      <w:r w:rsidR="001C5A25">
        <w:rPr>
          <w:sz w:val="24"/>
          <w:szCs w:val="24"/>
        </w:rPr>
        <w:t xml:space="preserve"> </w:t>
      </w:r>
      <w:r w:rsidR="001620A3">
        <w:rPr>
          <w:sz w:val="24"/>
          <w:szCs w:val="24"/>
        </w:rPr>
        <w:t xml:space="preserve">is that </w:t>
      </w:r>
      <w:r w:rsidR="001C5A25">
        <w:rPr>
          <w:sz w:val="24"/>
          <w:szCs w:val="24"/>
        </w:rPr>
        <w:t>the</w:t>
      </w:r>
      <w:r w:rsidR="0006577B">
        <w:rPr>
          <w:sz w:val="24"/>
          <w:szCs w:val="24"/>
        </w:rPr>
        <w:t>re’s</w:t>
      </w:r>
      <w:r w:rsidR="001C5A25">
        <w:rPr>
          <w:sz w:val="24"/>
          <w:szCs w:val="24"/>
        </w:rPr>
        <w:t xml:space="preserve"> only </w:t>
      </w:r>
      <w:r w:rsidR="0006577B">
        <w:rPr>
          <w:sz w:val="24"/>
          <w:szCs w:val="24"/>
        </w:rPr>
        <w:t xml:space="preserve">one </w:t>
      </w:r>
      <w:r w:rsidR="001C5A25">
        <w:rPr>
          <w:sz w:val="24"/>
          <w:szCs w:val="24"/>
        </w:rPr>
        <w:t>place to go</w:t>
      </w:r>
      <w:r w:rsidR="0006577B">
        <w:rPr>
          <w:sz w:val="24"/>
          <w:szCs w:val="24"/>
        </w:rPr>
        <w:t xml:space="preserve"> and that’s</w:t>
      </w:r>
      <w:r w:rsidR="001C5A25">
        <w:rPr>
          <w:sz w:val="24"/>
          <w:szCs w:val="24"/>
        </w:rPr>
        <w:t xml:space="preserve"> up!</w:t>
      </w:r>
      <w:r w:rsidR="0046405F">
        <w:rPr>
          <w:sz w:val="24"/>
          <w:szCs w:val="24"/>
        </w:rPr>
        <w:t xml:space="preserve"> I believe </w:t>
      </w:r>
      <w:r w:rsidR="00186E4F">
        <w:rPr>
          <w:sz w:val="24"/>
          <w:szCs w:val="24"/>
        </w:rPr>
        <w:t>in you</w:t>
      </w:r>
      <w:r w:rsidR="0046405F">
        <w:rPr>
          <w:sz w:val="24"/>
          <w:szCs w:val="24"/>
        </w:rPr>
        <w:t>.</w:t>
      </w:r>
      <w:bookmarkStart w:id="0" w:name="_GoBack"/>
      <w:bookmarkEnd w:id="0"/>
    </w:p>
    <w:sectPr w:rsidR="00AA2AA2" w:rsidRPr="00B479CA">
      <w:footerReference w:type="default" r:id="rId7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7EFAAB" w14:textId="77777777" w:rsidR="009D2612" w:rsidRDefault="009D2612">
      <w:pPr>
        <w:spacing w:after="0" w:line="240" w:lineRule="auto"/>
      </w:pPr>
      <w:r>
        <w:separator/>
      </w:r>
    </w:p>
    <w:p w14:paraId="4A635926" w14:textId="77777777" w:rsidR="009D2612" w:rsidRDefault="009D2612"/>
  </w:endnote>
  <w:endnote w:type="continuationSeparator" w:id="0">
    <w:p w14:paraId="57D29BC7" w14:textId="77777777" w:rsidR="009D2612" w:rsidRDefault="009D2612">
      <w:pPr>
        <w:spacing w:after="0" w:line="240" w:lineRule="auto"/>
      </w:pPr>
      <w:r>
        <w:continuationSeparator/>
      </w:r>
    </w:p>
    <w:p w14:paraId="45AF0B17" w14:textId="77777777" w:rsidR="009D2612" w:rsidRDefault="009D26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9ADBA2" w14:textId="77777777" w:rsidR="00AE56ED" w:rsidRDefault="00A73B71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C23A2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91E4EA" w14:textId="77777777" w:rsidR="009D2612" w:rsidRDefault="009D2612">
      <w:pPr>
        <w:spacing w:after="0" w:line="240" w:lineRule="auto"/>
      </w:pPr>
      <w:r>
        <w:separator/>
      </w:r>
    </w:p>
    <w:p w14:paraId="5C07AE36" w14:textId="77777777" w:rsidR="009D2612" w:rsidRDefault="009D2612"/>
  </w:footnote>
  <w:footnote w:type="continuationSeparator" w:id="0">
    <w:p w14:paraId="4FA6C686" w14:textId="77777777" w:rsidR="009D2612" w:rsidRDefault="009D2612">
      <w:pPr>
        <w:spacing w:after="0" w:line="240" w:lineRule="auto"/>
      </w:pPr>
      <w:r>
        <w:continuationSeparator/>
      </w:r>
    </w:p>
    <w:p w14:paraId="4C1AF0D3" w14:textId="77777777" w:rsidR="009D2612" w:rsidRDefault="009D261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C4810"/>
    <w:multiLevelType w:val="hybridMultilevel"/>
    <w:tmpl w:val="529A6104"/>
    <w:lvl w:ilvl="0" w:tplc="2194904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D73339"/>
    <w:multiLevelType w:val="hybridMultilevel"/>
    <w:tmpl w:val="9ADC942E"/>
    <w:lvl w:ilvl="0" w:tplc="DDFED5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35E14"/>
    <w:multiLevelType w:val="hybridMultilevel"/>
    <w:tmpl w:val="1714A3A6"/>
    <w:lvl w:ilvl="0" w:tplc="99AA7AE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63E30"/>
    <w:multiLevelType w:val="hybridMultilevel"/>
    <w:tmpl w:val="4DEEF15E"/>
    <w:lvl w:ilvl="0" w:tplc="E18697B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896B45"/>
    <w:multiLevelType w:val="hybridMultilevel"/>
    <w:tmpl w:val="2322429A"/>
    <w:lvl w:ilvl="0" w:tplc="E3AA77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8C141C"/>
    <w:multiLevelType w:val="hybridMultilevel"/>
    <w:tmpl w:val="F5E28E40"/>
    <w:lvl w:ilvl="0" w:tplc="68644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E66A4F"/>
    <w:multiLevelType w:val="hybridMultilevel"/>
    <w:tmpl w:val="57E2CB0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abstractNum w:abstractNumId="8">
    <w:nsid w:val="54F75210"/>
    <w:multiLevelType w:val="multilevel"/>
    <w:tmpl w:val="065EA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CB31386"/>
    <w:multiLevelType w:val="multilevel"/>
    <w:tmpl w:val="7464C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D826A4B"/>
    <w:multiLevelType w:val="hybridMultilevel"/>
    <w:tmpl w:val="59D4B5AE"/>
    <w:lvl w:ilvl="0" w:tplc="68644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CB2FE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D1D19B5"/>
    <w:multiLevelType w:val="hybridMultilevel"/>
    <w:tmpl w:val="BDB66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334AC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7EA67FD6"/>
    <w:multiLevelType w:val="hybridMultilevel"/>
    <w:tmpl w:val="A1EC7160"/>
    <w:lvl w:ilvl="0" w:tplc="68644A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2"/>
  </w:num>
  <w:num w:numId="7">
    <w:abstractNumId w:val="3"/>
  </w:num>
  <w:num w:numId="8">
    <w:abstractNumId w:val="4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0"/>
  </w:num>
  <w:num w:numId="13">
    <w:abstractNumId w:val="11"/>
  </w:num>
  <w:num w:numId="14">
    <w:abstractNumId w:val="6"/>
  </w:num>
  <w:num w:numId="15">
    <w:abstractNumId w:val="14"/>
  </w:num>
  <w:num w:numId="16">
    <w:abstractNumId w:val="12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51E"/>
    <w:rsid w:val="00003E35"/>
    <w:rsid w:val="0000632F"/>
    <w:rsid w:val="000276D9"/>
    <w:rsid w:val="000422C8"/>
    <w:rsid w:val="00042CE0"/>
    <w:rsid w:val="00055891"/>
    <w:rsid w:val="0006055A"/>
    <w:rsid w:val="0006577B"/>
    <w:rsid w:val="00080D1C"/>
    <w:rsid w:val="000811DC"/>
    <w:rsid w:val="00083EE0"/>
    <w:rsid w:val="000D29FE"/>
    <w:rsid w:val="0010714F"/>
    <w:rsid w:val="0011445C"/>
    <w:rsid w:val="001466C7"/>
    <w:rsid w:val="00154D34"/>
    <w:rsid w:val="001620A3"/>
    <w:rsid w:val="00176A70"/>
    <w:rsid w:val="00186E4F"/>
    <w:rsid w:val="001A28CF"/>
    <w:rsid w:val="001A4ECB"/>
    <w:rsid w:val="001B2FA7"/>
    <w:rsid w:val="001C5A25"/>
    <w:rsid w:val="001D6DC4"/>
    <w:rsid w:val="00264382"/>
    <w:rsid w:val="002C088B"/>
    <w:rsid w:val="00302576"/>
    <w:rsid w:val="00321082"/>
    <w:rsid w:val="003211A5"/>
    <w:rsid w:val="00336A3A"/>
    <w:rsid w:val="003549B1"/>
    <w:rsid w:val="00394FB5"/>
    <w:rsid w:val="00395CE1"/>
    <w:rsid w:val="003B4A34"/>
    <w:rsid w:val="003C33A6"/>
    <w:rsid w:val="003F5BDD"/>
    <w:rsid w:val="003F5F5B"/>
    <w:rsid w:val="00426E24"/>
    <w:rsid w:val="00445E27"/>
    <w:rsid w:val="00460ED0"/>
    <w:rsid w:val="0046405F"/>
    <w:rsid w:val="00474925"/>
    <w:rsid w:val="004B4EDA"/>
    <w:rsid w:val="004C14C6"/>
    <w:rsid w:val="004F48E6"/>
    <w:rsid w:val="004F6275"/>
    <w:rsid w:val="0050637A"/>
    <w:rsid w:val="005158DE"/>
    <w:rsid w:val="005346CF"/>
    <w:rsid w:val="005567CA"/>
    <w:rsid w:val="0057741D"/>
    <w:rsid w:val="0059051E"/>
    <w:rsid w:val="005969C6"/>
    <w:rsid w:val="00597512"/>
    <w:rsid w:val="006032CB"/>
    <w:rsid w:val="006258C7"/>
    <w:rsid w:val="00630CCE"/>
    <w:rsid w:val="00631C0B"/>
    <w:rsid w:val="006363AF"/>
    <w:rsid w:val="00640CBB"/>
    <w:rsid w:val="006469A6"/>
    <w:rsid w:val="00657FAD"/>
    <w:rsid w:val="00675356"/>
    <w:rsid w:val="00677E58"/>
    <w:rsid w:val="006A2AC1"/>
    <w:rsid w:val="006B34DB"/>
    <w:rsid w:val="006D515E"/>
    <w:rsid w:val="006F0E77"/>
    <w:rsid w:val="0072017C"/>
    <w:rsid w:val="00732433"/>
    <w:rsid w:val="007676EF"/>
    <w:rsid w:val="007A0849"/>
    <w:rsid w:val="007C25E0"/>
    <w:rsid w:val="007C79EC"/>
    <w:rsid w:val="007D015B"/>
    <w:rsid w:val="007D3F0B"/>
    <w:rsid w:val="007D420C"/>
    <w:rsid w:val="007E4411"/>
    <w:rsid w:val="008045AD"/>
    <w:rsid w:val="00822E07"/>
    <w:rsid w:val="00826F18"/>
    <w:rsid w:val="008A1AA4"/>
    <w:rsid w:val="008C5EFE"/>
    <w:rsid w:val="008E2D18"/>
    <w:rsid w:val="008F26E6"/>
    <w:rsid w:val="009238B3"/>
    <w:rsid w:val="00957482"/>
    <w:rsid w:val="009B00C3"/>
    <w:rsid w:val="009D2612"/>
    <w:rsid w:val="009F78D2"/>
    <w:rsid w:val="00A26B58"/>
    <w:rsid w:val="00A27A09"/>
    <w:rsid w:val="00A506D9"/>
    <w:rsid w:val="00A53069"/>
    <w:rsid w:val="00A60855"/>
    <w:rsid w:val="00A62146"/>
    <w:rsid w:val="00A73B71"/>
    <w:rsid w:val="00A83D57"/>
    <w:rsid w:val="00A87981"/>
    <w:rsid w:val="00A970E2"/>
    <w:rsid w:val="00AA2AA2"/>
    <w:rsid w:val="00AB0A6F"/>
    <w:rsid w:val="00AD7A68"/>
    <w:rsid w:val="00AE5543"/>
    <w:rsid w:val="00AE56ED"/>
    <w:rsid w:val="00B11534"/>
    <w:rsid w:val="00B271CC"/>
    <w:rsid w:val="00B44989"/>
    <w:rsid w:val="00B479CA"/>
    <w:rsid w:val="00B90EA1"/>
    <w:rsid w:val="00BB7B53"/>
    <w:rsid w:val="00BB7E0F"/>
    <w:rsid w:val="00BE1FBC"/>
    <w:rsid w:val="00BF1B15"/>
    <w:rsid w:val="00BF4043"/>
    <w:rsid w:val="00C23A26"/>
    <w:rsid w:val="00C41CF2"/>
    <w:rsid w:val="00C618C2"/>
    <w:rsid w:val="00C74207"/>
    <w:rsid w:val="00C74594"/>
    <w:rsid w:val="00C80C75"/>
    <w:rsid w:val="00C853A9"/>
    <w:rsid w:val="00C93C65"/>
    <w:rsid w:val="00C93FF4"/>
    <w:rsid w:val="00CA0585"/>
    <w:rsid w:val="00CB62D1"/>
    <w:rsid w:val="00CC337A"/>
    <w:rsid w:val="00CD0D31"/>
    <w:rsid w:val="00CD7D49"/>
    <w:rsid w:val="00D00068"/>
    <w:rsid w:val="00D01BE6"/>
    <w:rsid w:val="00D32D92"/>
    <w:rsid w:val="00D507D3"/>
    <w:rsid w:val="00D530D2"/>
    <w:rsid w:val="00D66FAD"/>
    <w:rsid w:val="00DB1218"/>
    <w:rsid w:val="00DC6FA9"/>
    <w:rsid w:val="00E27E46"/>
    <w:rsid w:val="00E56FA2"/>
    <w:rsid w:val="00E846F6"/>
    <w:rsid w:val="00E87169"/>
    <w:rsid w:val="00EB3F78"/>
    <w:rsid w:val="00EC2E75"/>
    <w:rsid w:val="00EE0346"/>
    <w:rsid w:val="00EE4B31"/>
    <w:rsid w:val="00F2235E"/>
    <w:rsid w:val="00F25DCB"/>
    <w:rsid w:val="00F452EE"/>
    <w:rsid w:val="00F57039"/>
    <w:rsid w:val="00F8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1575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A2AA2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5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ranciscorodriguez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361</TotalTime>
  <Pages>2</Pages>
  <Words>327</Words>
  <Characters>1865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Rodriguez</dc:creator>
  <cp:keywords/>
  <dc:description/>
  <cp:lastModifiedBy>Francisco Rodriguez</cp:lastModifiedBy>
  <cp:revision>42</cp:revision>
  <dcterms:created xsi:type="dcterms:W3CDTF">2016-11-04T00:43:00Z</dcterms:created>
  <dcterms:modified xsi:type="dcterms:W3CDTF">2016-12-02T03:45:00Z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
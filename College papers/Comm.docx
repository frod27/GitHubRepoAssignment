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159CD" w14:textId="77777777" w:rsidR="00B50744" w:rsidRDefault="00B50744">
      <w:pPr>
        <w:pStyle w:val="NoSpacing"/>
      </w:pPr>
      <w:r>
        <w:t>Francisco Rodriguez</w:t>
      </w:r>
    </w:p>
    <w:p w14:paraId="7EDF1F86" w14:textId="50C950FD" w:rsidR="00CF0D6E" w:rsidRDefault="00CF0D6E">
      <w:pPr>
        <w:pStyle w:val="NoSpacing"/>
      </w:pPr>
      <w:r>
        <w:t>G01056177</w:t>
      </w:r>
    </w:p>
    <w:p w14:paraId="2A1EBFFA" w14:textId="1689F92A" w:rsidR="0073731E" w:rsidRDefault="00D82888">
      <w:pPr>
        <w:pStyle w:val="NoSpacing"/>
      </w:pPr>
      <w:r>
        <w:t>Professor Motayoma</w:t>
      </w:r>
    </w:p>
    <w:p w14:paraId="78B79DA1" w14:textId="1C36FF14" w:rsidR="0073731E" w:rsidRDefault="00D82888">
      <w:pPr>
        <w:pStyle w:val="NoSpacing"/>
      </w:pPr>
      <w:r>
        <w:t>Comm</w:t>
      </w:r>
      <w:r w:rsidR="00B50744">
        <w:t xml:space="preserve"> 100</w:t>
      </w:r>
    </w:p>
    <w:p w14:paraId="37271217" w14:textId="516A8653" w:rsidR="0073731E" w:rsidRDefault="002D5D75">
      <w:pPr>
        <w:pStyle w:val="NoSpacing"/>
      </w:pPr>
      <w:r>
        <w:t>October</w:t>
      </w:r>
      <w:r w:rsidR="00B50744">
        <w:t xml:space="preserve"> </w:t>
      </w:r>
      <w:r w:rsidR="00D82888">
        <w:t>1</w:t>
      </w:r>
      <w:r w:rsidR="000D5F33">
        <w:t>9</w:t>
      </w:r>
      <w:r w:rsidR="00B50744">
        <w:t>, 2016</w:t>
      </w:r>
    </w:p>
    <w:p w14:paraId="4AC9C71D" w14:textId="6B325790" w:rsidR="00B27542" w:rsidRDefault="00D82888" w:rsidP="004906E0">
      <w:pPr>
        <w:pStyle w:val="Title"/>
      </w:pPr>
      <w:r>
        <w:tab/>
      </w:r>
      <w:r>
        <w:tab/>
      </w:r>
      <w:r w:rsidR="002D5D75">
        <w:t>Critique</w:t>
      </w:r>
    </w:p>
    <w:p w14:paraId="70EDC5B5" w14:textId="1A6AE5D4" w:rsidR="0073731E" w:rsidRDefault="002D5D75" w:rsidP="002D5D75">
      <w:pPr>
        <w:pStyle w:val="Title"/>
        <w:jc w:val="left"/>
      </w:pPr>
      <w:r>
        <w:tab/>
      </w:r>
      <w:r w:rsidR="00CF0D6E">
        <w:t>Introduction</w:t>
      </w:r>
      <w:r>
        <w:t xml:space="preserve"> needs more of an attention </w:t>
      </w:r>
      <w:r w:rsidR="00CF0D6E">
        <w:t>grabber;</w:t>
      </w:r>
      <w:r w:rsidR="007161BE">
        <w:t xml:space="preserve"> it was too quick of a transition to the main points without emphasizing the excitement of the job</w:t>
      </w:r>
      <w:r>
        <w:t xml:space="preserve">. </w:t>
      </w:r>
      <w:r w:rsidR="00312ABF">
        <w:t>More background, it was way to</w:t>
      </w:r>
      <w:r w:rsidR="00102885">
        <w:t>o</w:t>
      </w:r>
      <w:r w:rsidR="00312ABF">
        <w:t xml:space="preserve"> quick</w:t>
      </w:r>
      <w:r w:rsidR="00102885">
        <w:t xml:space="preserve">, could </w:t>
      </w:r>
      <w:r w:rsidR="00DB0F7A">
        <w:t>have used more detail when explaining my experiences</w:t>
      </w:r>
      <w:r w:rsidR="00312ABF">
        <w:t xml:space="preserve">. </w:t>
      </w:r>
      <w:r w:rsidR="00DB0F7A">
        <w:t>Because of this there was n</w:t>
      </w:r>
      <w:r w:rsidR="00312ABF">
        <w:t>o flow</w:t>
      </w:r>
      <w:r w:rsidR="00DB0F7A">
        <w:t xml:space="preserve"> making the speech sound choppy</w:t>
      </w:r>
      <w:r w:rsidR="00312ABF">
        <w:t xml:space="preserve">. </w:t>
      </w:r>
      <w:r w:rsidR="0086098D">
        <w:t>Needed</w:t>
      </w:r>
      <w:r w:rsidR="00541D88">
        <w:t xml:space="preserve"> way more practice</w:t>
      </w:r>
      <w:r w:rsidR="0086098D">
        <w:t xml:space="preserve"> with the partner</w:t>
      </w:r>
      <w:r w:rsidR="00541D88">
        <w:t xml:space="preserve"> when explaining combative and non-combative</w:t>
      </w:r>
      <w:r w:rsidR="003840F6">
        <w:t>, this made the instruction a little sloppy</w:t>
      </w:r>
      <w:r w:rsidR="00541D88">
        <w:t>. More detailed emphasis on</w:t>
      </w:r>
      <w:r w:rsidR="00E06D5C">
        <w:t xml:space="preserve"> the partner (officer</w:t>
      </w:r>
      <w:r w:rsidR="00541D88">
        <w:t>)</w:t>
      </w:r>
      <w:r w:rsidR="00E06D5C">
        <w:t>, could explain and demonstrate</w:t>
      </w:r>
      <w:r w:rsidR="00D83E2F">
        <w:t xml:space="preserve"> his/her duties</w:t>
      </w:r>
      <w:r w:rsidR="00541D88">
        <w:t xml:space="preserve">. More examples </w:t>
      </w:r>
      <w:r w:rsidR="00E475E3">
        <w:t>of why I check each body part</w:t>
      </w:r>
      <w:r w:rsidR="00D83E2F">
        <w:t>, could show a visual aid of how people sneak things into their skin and/or body</w:t>
      </w:r>
      <w:r w:rsidR="00E475E3">
        <w:t xml:space="preserve">. </w:t>
      </w:r>
      <w:r w:rsidR="00391F87">
        <w:t>Wrong word choice</w:t>
      </w:r>
      <w:r w:rsidR="00D83E2F">
        <w:t xml:space="preserve"> on the pocket check</w:t>
      </w:r>
      <w:r w:rsidR="00391F87">
        <w:t xml:space="preserve"> it’s actually dog ear. </w:t>
      </w:r>
      <w:r w:rsidR="00616124">
        <w:t>More examples on the left right center hold</w:t>
      </w:r>
      <w:r w:rsidR="00D83E2F">
        <w:t>, even though it can be seen as a sexual act it is important to explain what can be hidden and its dangers</w:t>
      </w:r>
      <w:r w:rsidR="00616124">
        <w:t>.</w:t>
      </w:r>
      <w:r w:rsidR="00D83E2F">
        <w:t xml:space="preserve"> My speaking itself had some ums that could be fixed.</w:t>
      </w:r>
      <w:r w:rsidR="00616124">
        <w:t xml:space="preserve"> </w:t>
      </w:r>
      <w:r w:rsidR="00B140E3">
        <w:t xml:space="preserve">The </w:t>
      </w:r>
      <w:r w:rsidR="0031279D">
        <w:t xml:space="preserve">main problem was the </w:t>
      </w:r>
      <w:r w:rsidR="00B140E3">
        <w:t>transi</w:t>
      </w:r>
      <w:r w:rsidR="00411834">
        <w:t>tion</w:t>
      </w:r>
      <w:r w:rsidR="0031279D">
        <w:t>s</w:t>
      </w:r>
      <w:r w:rsidR="00411834">
        <w:t xml:space="preserve"> to the conclusion</w:t>
      </w:r>
      <w:r w:rsidR="0031279D">
        <w:t>,</w:t>
      </w:r>
      <w:r w:rsidR="00411834">
        <w:t xml:space="preserve"> </w:t>
      </w:r>
      <w:r w:rsidR="004D15A1">
        <w:t>they needed more of a weaving effect than straight to the point. T</w:t>
      </w:r>
      <w:r w:rsidR="00B140E3">
        <w:t>he conclusion itself</w:t>
      </w:r>
      <w:r w:rsidR="00CF0D6E">
        <w:t xml:space="preserve"> </w:t>
      </w:r>
      <w:r w:rsidR="004D15A1">
        <w:t xml:space="preserve">was literally one sentence that could’ve been stretched out into </w:t>
      </w:r>
      <w:r w:rsidR="00FF2BFD">
        <w:t>something more</w:t>
      </w:r>
      <w:r w:rsidR="00B140E3">
        <w:t xml:space="preserve">. </w:t>
      </w:r>
      <w:r w:rsidR="0050672B">
        <w:t xml:space="preserve">More explanation on the </w:t>
      </w:r>
      <w:r w:rsidR="00FF2BFD">
        <w:t>handcuffs, could have brought an extra pair to pass around (with a key of course)</w:t>
      </w:r>
      <w:r w:rsidR="00411834">
        <w:t>.</w:t>
      </w:r>
    </w:p>
    <w:p w14:paraId="4105BC2D" w14:textId="093C8993" w:rsidR="00CF0D6E" w:rsidRDefault="00CF0D6E" w:rsidP="00CF0D6E">
      <w:r>
        <w:t>Introduction: 3, Choice of Subject: 4, Transitions and Headings: 2, Proof: 3, Use of Language: 4, Use of Voice: 3, Physical Delivery: 3, Conclusion: 1.</w:t>
      </w:r>
    </w:p>
    <w:p w14:paraId="4BBC1348" w14:textId="1671E9C7" w:rsidR="00CF0D6E" w:rsidRDefault="00CF0D6E" w:rsidP="00CF0D6E">
      <w:r>
        <w:t>Thesis: “I’m going to demonstrate how to apprehend and search.”</w:t>
      </w:r>
    </w:p>
    <w:p w14:paraId="17D1842D" w14:textId="11FFA96B" w:rsidR="0073731E" w:rsidRDefault="00CF0D6E" w:rsidP="00705575">
      <w:pPr>
        <w:ind w:firstLine="0"/>
      </w:pPr>
      <w:r>
        <w:t xml:space="preserve">I. </w:t>
      </w:r>
      <w:r w:rsidR="00705575">
        <w:t>“</w:t>
      </w:r>
      <w:r>
        <w:t>Gain Dominance</w:t>
      </w:r>
      <w:r w:rsidR="00705575">
        <w:t>”</w:t>
      </w:r>
      <w:r>
        <w:t xml:space="preserve"> II. </w:t>
      </w:r>
      <w:r w:rsidR="00705575">
        <w:t>“What you do in the beginning of the search” III. “What to do if you find something”</w:t>
      </w:r>
      <w:bookmarkStart w:id="0" w:name="_GoBack"/>
      <w:bookmarkEnd w:id="0"/>
    </w:p>
    <w:sectPr w:rsidR="0073731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93B3E" w14:textId="77777777" w:rsidR="00C122E1" w:rsidRDefault="00C122E1">
      <w:pPr>
        <w:spacing w:line="240" w:lineRule="auto"/>
      </w:pPr>
      <w:r>
        <w:separator/>
      </w:r>
    </w:p>
  </w:endnote>
  <w:endnote w:type="continuationSeparator" w:id="0">
    <w:p w14:paraId="259C83BB" w14:textId="77777777" w:rsidR="00C122E1" w:rsidRDefault="00C12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749D1" w14:textId="77777777" w:rsidR="00C122E1" w:rsidRDefault="00C122E1">
      <w:pPr>
        <w:spacing w:line="240" w:lineRule="auto"/>
      </w:pPr>
      <w:r>
        <w:separator/>
      </w:r>
    </w:p>
  </w:footnote>
  <w:footnote w:type="continuationSeparator" w:id="0">
    <w:p w14:paraId="15A51ABA" w14:textId="77777777" w:rsidR="00C122E1" w:rsidRDefault="00C12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DA7C0" w14:textId="77777777" w:rsidR="0073731E" w:rsidRDefault="00C122E1">
    <w:pPr>
      <w:pStyle w:val="Header"/>
    </w:pPr>
    <w:sdt>
      <w:sdtPr>
        <w:id w:val="1568531701"/>
        <w:placeholder>
          <w:docPart w:val="57A73A44EE3C4A49A24803D6BF77AB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50744">
          <w:t>Rodriguez</w:t>
        </w:r>
      </w:sdtContent>
    </w:sdt>
    <w:r w:rsidR="004C3F77">
      <w:t xml:space="preserve"> </w:t>
    </w:r>
    <w:r w:rsidR="004C3F77">
      <w:fldChar w:fldCharType="begin"/>
    </w:r>
    <w:r w:rsidR="004C3F77">
      <w:instrText xml:space="preserve"> PAGE   \* MERGEFORMAT </w:instrText>
    </w:r>
    <w:r w:rsidR="004C3F77">
      <w:fldChar w:fldCharType="separate"/>
    </w:r>
    <w:r w:rsidR="00705575">
      <w:rPr>
        <w:noProof/>
      </w:rPr>
      <w:t>2</w:t>
    </w:r>
    <w:r w:rsidR="004C3F7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7610F" w14:textId="77777777" w:rsidR="0073731E" w:rsidRDefault="00C122E1">
    <w:pPr>
      <w:pStyle w:val="Header"/>
    </w:pPr>
    <w:sdt>
      <w:sdtPr>
        <w:id w:val="-348181431"/>
        <w:placeholder>
          <w:docPart w:val="4AFFEC191BAAC04A8C29BC58175DED3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50744">
          <w:t>Rodriguez</w:t>
        </w:r>
      </w:sdtContent>
    </w:sdt>
    <w:r w:rsidR="004C3F77">
      <w:t xml:space="preserve"> </w:t>
    </w:r>
    <w:r w:rsidR="004C3F77">
      <w:fldChar w:fldCharType="begin"/>
    </w:r>
    <w:r w:rsidR="004C3F77">
      <w:instrText xml:space="preserve"> PAGE   \* MERGEFORMAT </w:instrText>
    </w:r>
    <w:r w:rsidR="004C3F77">
      <w:fldChar w:fldCharType="separate"/>
    </w:r>
    <w:r w:rsidR="00705575">
      <w:rPr>
        <w:noProof/>
      </w:rPr>
      <w:t>1</w:t>
    </w:r>
    <w:r w:rsidR="004C3F7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DB098E"/>
    <w:multiLevelType w:val="hybridMultilevel"/>
    <w:tmpl w:val="5A78416E"/>
    <w:lvl w:ilvl="0" w:tplc="61322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E2368"/>
    <w:multiLevelType w:val="hybridMultilevel"/>
    <w:tmpl w:val="9B5EDA1E"/>
    <w:lvl w:ilvl="0" w:tplc="2F2AB1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1E7C30"/>
    <w:multiLevelType w:val="hybridMultilevel"/>
    <w:tmpl w:val="3C609646"/>
    <w:lvl w:ilvl="0" w:tplc="83D4E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F318B"/>
    <w:multiLevelType w:val="hybridMultilevel"/>
    <w:tmpl w:val="6AEA2078"/>
    <w:lvl w:ilvl="0" w:tplc="4328E1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44"/>
    <w:rsid w:val="0007378F"/>
    <w:rsid w:val="00084354"/>
    <w:rsid w:val="000D5F33"/>
    <w:rsid w:val="00102885"/>
    <w:rsid w:val="0016619F"/>
    <w:rsid w:val="001D3A8B"/>
    <w:rsid w:val="001E77E4"/>
    <w:rsid w:val="00276C93"/>
    <w:rsid w:val="002776BC"/>
    <w:rsid w:val="002818DA"/>
    <w:rsid w:val="002D4384"/>
    <w:rsid w:val="002D5D75"/>
    <w:rsid w:val="002F23AC"/>
    <w:rsid w:val="0031279D"/>
    <w:rsid w:val="00312ABF"/>
    <w:rsid w:val="00315811"/>
    <w:rsid w:val="003827A9"/>
    <w:rsid w:val="003840F6"/>
    <w:rsid w:val="00391F87"/>
    <w:rsid w:val="00411834"/>
    <w:rsid w:val="00476459"/>
    <w:rsid w:val="004906E0"/>
    <w:rsid w:val="004C3F77"/>
    <w:rsid w:val="004D15A1"/>
    <w:rsid w:val="0050672B"/>
    <w:rsid w:val="00513B91"/>
    <w:rsid w:val="00541D88"/>
    <w:rsid w:val="00576EAB"/>
    <w:rsid w:val="00616124"/>
    <w:rsid w:val="00634B18"/>
    <w:rsid w:val="006B5C17"/>
    <w:rsid w:val="00705575"/>
    <w:rsid w:val="007161BE"/>
    <w:rsid w:val="0073731E"/>
    <w:rsid w:val="007F3ED6"/>
    <w:rsid w:val="0086098D"/>
    <w:rsid w:val="00885DAC"/>
    <w:rsid w:val="00973CF2"/>
    <w:rsid w:val="00A34CA4"/>
    <w:rsid w:val="00A83822"/>
    <w:rsid w:val="00B140E3"/>
    <w:rsid w:val="00B27542"/>
    <w:rsid w:val="00B50744"/>
    <w:rsid w:val="00B934D4"/>
    <w:rsid w:val="00BA442B"/>
    <w:rsid w:val="00BB515F"/>
    <w:rsid w:val="00C122E1"/>
    <w:rsid w:val="00CF0D6E"/>
    <w:rsid w:val="00D43602"/>
    <w:rsid w:val="00D477BC"/>
    <w:rsid w:val="00D82888"/>
    <w:rsid w:val="00D83E2F"/>
    <w:rsid w:val="00DB0F7A"/>
    <w:rsid w:val="00DE2718"/>
    <w:rsid w:val="00DF3E3A"/>
    <w:rsid w:val="00E06D5C"/>
    <w:rsid w:val="00E475E3"/>
    <w:rsid w:val="00E565E7"/>
    <w:rsid w:val="00F362A1"/>
    <w:rsid w:val="00F42D5F"/>
    <w:rsid w:val="00F47C37"/>
    <w:rsid w:val="00FA5955"/>
    <w:rsid w:val="00FD4E9C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AE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F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anciscorodriguez/Library/Containers/com.microsoft.Word/Data/Library/Caches/1033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A73A44EE3C4A49A24803D6BF77A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22FB2-3665-D945-A7B7-41B61B09F38A}"/>
      </w:docPartPr>
      <w:docPartBody>
        <w:p w:rsidR="00461545" w:rsidRDefault="00BB5B24">
          <w:pPr>
            <w:pStyle w:val="57A73A44EE3C4A49A24803D6BF77ABF0"/>
          </w:pPr>
          <w:r>
            <w:t>[Last Name]</w:t>
          </w:r>
        </w:p>
      </w:docPartBody>
    </w:docPart>
    <w:docPart>
      <w:docPartPr>
        <w:name w:val="4AFFEC191BAAC04A8C29BC58175D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124C-3025-594A-89CE-1FB3276D08D6}"/>
      </w:docPartPr>
      <w:docPartBody>
        <w:p w:rsidR="00461545" w:rsidRDefault="00BB5B24">
          <w:pPr>
            <w:pStyle w:val="4AFFEC191BAAC04A8C29BC58175DED35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48"/>
    <w:rsid w:val="00263467"/>
    <w:rsid w:val="002D1AF2"/>
    <w:rsid w:val="00461545"/>
    <w:rsid w:val="007369B2"/>
    <w:rsid w:val="007658BA"/>
    <w:rsid w:val="00794D13"/>
    <w:rsid w:val="007B2B48"/>
    <w:rsid w:val="00801C3E"/>
    <w:rsid w:val="00BB5B24"/>
    <w:rsid w:val="00E1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F0213CF440634ABE39E504A6A16C0F">
    <w:name w:val="C0F0213CF440634ABE39E504A6A16C0F"/>
  </w:style>
  <w:style w:type="paragraph" w:customStyle="1" w:styleId="EA7D430B5729ED4E9FCAF8943413FE69">
    <w:name w:val="EA7D430B5729ED4E9FCAF8943413FE69"/>
  </w:style>
  <w:style w:type="paragraph" w:customStyle="1" w:styleId="42D1BC9A8303C04692C5C5E5FF98AB27">
    <w:name w:val="42D1BC9A8303C04692C5C5E5FF98AB27"/>
  </w:style>
  <w:style w:type="paragraph" w:customStyle="1" w:styleId="CD60548F7EBDB9478E8E1927F5FD6D76">
    <w:name w:val="CD60548F7EBDB9478E8E1927F5FD6D76"/>
  </w:style>
  <w:style w:type="paragraph" w:customStyle="1" w:styleId="415A93330B2B98459C669BAB78B0961D">
    <w:name w:val="415A93330B2B98459C669BAB78B0961D"/>
  </w:style>
  <w:style w:type="paragraph" w:customStyle="1" w:styleId="46B5F3742AEBCE47B95954709D4DA545">
    <w:name w:val="46B5F3742AEBCE47B95954709D4DA54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DD81FC794C09941943002A960C5B697">
    <w:name w:val="DDD81FC794C09941943002A960C5B697"/>
  </w:style>
  <w:style w:type="paragraph" w:customStyle="1" w:styleId="6498398CC78C4A4AB6ABD00A4F0B3566">
    <w:name w:val="6498398CC78C4A4AB6ABD00A4F0B3566"/>
  </w:style>
  <w:style w:type="paragraph" w:customStyle="1" w:styleId="F48F4A7D9252DC4D9399CE4559638EC1">
    <w:name w:val="F48F4A7D9252DC4D9399CE4559638EC1"/>
  </w:style>
  <w:style w:type="paragraph" w:customStyle="1" w:styleId="DAC08843A360634BB7169EA656851E3F">
    <w:name w:val="DAC08843A360634BB7169EA656851E3F"/>
  </w:style>
  <w:style w:type="paragraph" w:customStyle="1" w:styleId="4AEB82BF30BC534ABF01DAAD054E28F7">
    <w:name w:val="4AEB82BF30BC534ABF01DAAD054E28F7"/>
  </w:style>
  <w:style w:type="paragraph" w:customStyle="1" w:styleId="2A5312045D9AFB4DA4C478563D3217D4">
    <w:name w:val="2A5312045D9AFB4DA4C478563D3217D4"/>
  </w:style>
  <w:style w:type="paragraph" w:customStyle="1" w:styleId="58931E1ABE880F4D938B4B28DF8D837E">
    <w:name w:val="58931E1ABE880F4D938B4B28DF8D837E"/>
  </w:style>
  <w:style w:type="paragraph" w:customStyle="1" w:styleId="6E1FCB95F64A3E4D82633314314C1FB0">
    <w:name w:val="6E1FCB95F64A3E4D82633314314C1FB0"/>
  </w:style>
  <w:style w:type="paragraph" w:customStyle="1" w:styleId="40924EBFC7582D4589358B5119B71243">
    <w:name w:val="40924EBFC7582D4589358B5119B71243"/>
  </w:style>
  <w:style w:type="paragraph" w:customStyle="1" w:styleId="2E2F05143D8F8043AC9017E7CEE19605">
    <w:name w:val="2E2F05143D8F8043AC9017E7CEE19605"/>
  </w:style>
  <w:style w:type="paragraph" w:customStyle="1" w:styleId="6DC0E11A2859664295EE51FE3F43438B">
    <w:name w:val="6DC0E11A2859664295EE51FE3F43438B"/>
  </w:style>
  <w:style w:type="paragraph" w:customStyle="1" w:styleId="722B8A5BA2C35F44A8FF583EE6E2216A">
    <w:name w:val="722B8A5BA2C35F44A8FF583EE6E2216A"/>
  </w:style>
  <w:style w:type="paragraph" w:customStyle="1" w:styleId="4C835F591F8D064AAE22D638571B46E9">
    <w:name w:val="4C835F591F8D064AAE22D638571B46E9"/>
  </w:style>
  <w:style w:type="paragraph" w:customStyle="1" w:styleId="803723A3B1FF0E4F9CDC8E18D669AD79">
    <w:name w:val="803723A3B1FF0E4F9CDC8E18D669AD79"/>
  </w:style>
  <w:style w:type="paragraph" w:customStyle="1" w:styleId="0243D81241AA6C47BA361043602BA884">
    <w:name w:val="0243D81241AA6C47BA361043602BA88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7F8E85C3A5826409957FB7DA08A8BE6">
    <w:name w:val="D7F8E85C3A5826409957FB7DA08A8BE6"/>
  </w:style>
  <w:style w:type="paragraph" w:customStyle="1" w:styleId="57A73A44EE3C4A49A24803D6BF77ABF0">
    <w:name w:val="57A73A44EE3C4A49A24803D6BF77ABF0"/>
  </w:style>
  <w:style w:type="paragraph" w:customStyle="1" w:styleId="4AFFEC191BAAC04A8C29BC58175DED35">
    <w:name w:val="4AFFEC191BAAC04A8C29BC58175DED35"/>
  </w:style>
  <w:style w:type="paragraph" w:customStyle="1" w:styleId="992CE7D92C58C94EA6F731B7E86168A7">
    <w:name w:val="992CE7D92C58C94EA6F731B7E86168A7"/>
    <w:rsid w:val="007B2B48"/>
  </w:style>
  <w:style w:type="paragraph" w:customStyle="1" w:styleId="6DED076E625D3D458BBA9B85AFAE0032">
    <w:name w:val="6DED076E625D3D458BBA9B85AFAE0032"/>
    <w:rsid w:val="007B2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Rodriguez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E3AC6-A43C-E947-9C30-564763B0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131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12</cp:revision>
  <dcterms:created xsi:type="dcterms:W3CDTF">2016-09-15T17:14:00Z</dcterms:created>
  <dcterms:modified xsi:type="dcterms:W3CDTF">2016-10-24T14:45:00Z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